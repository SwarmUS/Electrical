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FDDC7" w14:textId="77777777" w:rsidR="00F90530" w:rsidRPr="00B87327" w:rsidRDefault="00844A15" w:rsidP="00F90530">
      <w:pPr>
        <w:pStyle w:val="PlainText"/>
        <w:jc w:val="center"/>
        <w:rPr>
          <w:rFonts w:ascii="Eras Bold ITC" w:eastAsia="MS Mincho" w:hAnsi="Eras Bold ITC"/>
          <w:b/>
          <w:bCs/>
          <w:sz w:val="44"/>
          <w:szCs w:val="52"/>
          <w:u w:val="single"/>
          <w:lang w:val="en-CA"/>
        </w:rPr>
      </w:pPr>
      <w:r w:rsidRPr="00FC4F39">
        <w:rPr>
          <w:sz w:val="16"/>
        </w:rPr>
        <w:fldChar w:fldCharType="begin"/>
      </w:r>
      <w:r w:rsidR="00932FD6" w:rsidRPr="00B87327">
        <w:rPr>
          <w:sz w:val="16"/>
          <w:lang w:val="en-CA"/>
        </w:rPr>
        <w:instrText xml:space="preserve"> TITLE \* Upper \* MERGEFORMAT </w:instrText>
      </w:r>
      <w:r w:rsidRPr="00FC4F39">
        <w:rPr>
          <w:sz w:val="16"/>
        </w:rPr>
        <w:fldChar w:fldCharType="separate"/>
      </w:r>
      <w:r w:rsidR="00F90530" w:rsidRPr="00B87327">
        <w:rPr>
          <w:rFonts w:ascii="Eras Bold ITC" w:eastAsia="MS Mincho" w:hAnsi="Eras Bold ITC"/>
          <w:b/>
          <w:bCs/>
          <w:sz w:val="44"/>
          <w:szCs w:val="52"/>
          <w:u w:val="single"/>
          <w:lang w:val="en-CA"/>
        </w:rPr>
        <w:t>PRINTED CIRCUIT FABRICATION SPECIFICATIONS</w:t>
      </w:r>
      <w:r w:rsidRPr="00FC4F39">
        <w:rPr>
          <w:sz w:val="16"/>
        </w:rPr>
        <w:fldChar w:fldCharType="end"/>
      </w:r>
    </w:p>
    <w:p w14:paraId="2E6C107B" w14:textId="77777777" w:rsidR="00F90530" w:rsidRPr="00B87327" w:rsidRDefault="00F90530" w:rsidP="00F90530">
      <w:pPr>
        <w:pStyle w:val="PlainText"/>
        <w:jc w:val="center"/>
        <w:rPr>
          <w:rFonts w:ascii="Eras Medium ITC" w:eastAsia="MS Mincho" w:hAnsi="Eras Medium ITC"/>
          <w:b/>
          <w:bCs/>
          <w:sz w:val="32"/>
          <w:u w:val="single"/>
          <w:lang w:val="en-CA"/>
        </w:rPr>
      </w:pPr>
    </w:p>
    <w:p w14:paraId="02C11BD3" w14:textId="5EF5E4F0" w:rsidR="00F90530" w:rsidRPr="00B87327" w:rsidRDefault="00F90530" w:rsidP="00B81C0B">
      <w:pPr>
        <w:pStyle w:val="PlainText"/>
        <w:jc w:val="center"/>
        <w:rPr>
          <w:rFonts w:ascii="Eras Medium ITC" w:eastAsia="MS Mincho" w:hAnsi="Eras Medium ITC"/>
          <w:b/>
          <w:bCs/>
          <w:sz w:val="32"/>
          <w:u w:val="single"/>
          <w:lang w:val="en-CA"/>
        </w:rPr>
      </w:pPr>
      <w:proofErr w:type="gramStart"/>
      <w:r w:rsidRPr="00B87327">
        <w:rPr>
          <w:rFonts w:ascii="Eras Medium ITC" w:eastAsia="MS Mincho" w:hAnsi="Eras Medium ITC"/>
          <w:b/>
          <w:bCs/>
          <w:sz w:val="32"/>
          <w:u w:val="single"/>
          <w:lang w:val="en-CA"/>
        </w:rPr>
        <w:t>PCB :</w:t>
      </w:r>
      <w:proofErr w:type="gramEnd"/>
      <w:r w:rsidR="003E131B">
        <w:rPr>
          <w:rFonts w:ascii="Eras Medium ITC" w:eastAsia="MS Mincho" w:hAnsi="Eras Medium ITC"/>
          <w:b/>
          <w:bCs/>
          <w:sz w:val="32"/>
          <w:u w:val="single"/>
          <w:lang w:val="en-CA"/>
        </w:rPr>
        <w:t>SWARMUS</w:t>
      </w:r>
      <w:r w:rsidR="004C0DA6" w:rsidRPr="00B87327">
        <w:rPr>
          <w:rFonts w:ascii="Eras Medium ITC" w:eastAsia="MS Mincho" w:hAnsi="Eras Medium ITC"/>
          <w:sz w:val="32"/>
          <w:u w:val="single"/>
          <w:lang w:val="en-CA"/>
        </w:rPr>
        <w:t>.zip</w:t>
      </w:r>
    </w:p>
    <w:p w14:paraId="455518A9" w14:textId="77777777" w:rsidR="00F90530" w:rsidRPr="00B87327" w:rsidRDefault="00F90530" w:rsidP="00F90530">
      <w:pPr>
        <w:pStyle w:val="PlainText"/>
        <w:rPr>
          <w:rFonts w:ascii="Eras Medium ITC" w:eastAsia="MS Mincho" w:hAnsi="Eras Medium ITC"/>
          <w:lang w:val="en-CA"/>
        </w:rPr>
      </w:pPr>
    </w:p>
    <w:p w14:paraId="6C9FEF46" w14:textId="1A25B64B" w:rsidR="00F90530" w:rsidRPr="00653194" w:rsidRDefault="00F90530" w:rsidP="00F90530">
      <w:pPr>
        <w:pStyle w:val="PlainText"/>
        <w:ind w:left="1416"/>
        <w:rPr>
          <w:rFonts w:ascii="Eras Medium ITC" w:eastAsia="MS Mincho" w:hAnsi="Eras Medium ITC"/>
        </w:rPr>
      </w:pPr>
      <w:r w:rsidRPr="00653194">
        <w:rPr>
          <w:rFonts w:ascii="Eras Medium ITC" w:eastAsia="MS Mincho" w:hAnsi="Eras Medium ITC"/>
        </w:rPr>
        <w:t>Date</w:t>
      </w:r>
      <w:r w:rsidRPr="00653194">
        <w:rPr>
          <w:rFonts w:ascii="Eras Medium ITC" w:eastAsia="MS Mincho" w:hAnsi="Eras Medium ITC"/>
        </w:rPr>
        <w:tab/>
      </w:r>
      <w:r w:rsidRPr="00653194">
        <w:rPr>
          <w:rFonts w:ascii="Eras Medium ITC" w:eastAsia="MS Mincho" w:hAnsi="Eras Medium ITC"/>
        </w:rPr>
        <w:tab/>
      </w:r>
      <w:r w:rsidR="00A93A71">
        <w:rPr>
          <w:rFonts w:ascii="Eras Medium ITC" w:eastAsia="MS Mincho" w:hAnsi="Eras Medium ITC"/>
          <w:noProof/>
          <w:lang w:val="fr-FR"/>
        </w:rPr>
        <w:fldChar w:fldCharType="begin"/>
      </w:r>
      <w:r w:rsidR="00A93A71">
        <w:rPr>
          <w:rFonts w:ascii="Eras Medium ITC" w:eastAsia="MS Mincho" w:hAnsi="Eras Medium ITC"/>
          <w:noProof/>
          <w:lang w:val="fr-FR"/>
        </w:rPr>
        <w:instrText xml:space="preserve"> date de trasmission  \* MERGEFORMAT </w:instrText>
      </w:r>
      <w:r w:rsidR="00A93A71">
        <w:rPr>
          <w:rFonts w:ascii="Eras Medium ITC" w:eastAsia="MS Mincho" w:hAnsi="Eras Medium ITC"/>
          <w:noProof/>
          <w:lang w:val="fr-FR"/>
        </w:rPr>
        <w:fldChar w:fldCharType="separate"/>
      </w:r>
      <w:r w:rsidR="00C50831">
        <w:rPr>
          <w:rFonts w:ascii="Eras Medium ITC" w:eastAsia="MS Mincho" w:hAnsi="Eras Medium ITC"/>
          <w:noProof/>
          <w:lang w:val="fr-FR"/>
        </w:rPr>
        <w:t>13/07/2021</w:t>
      </w:r>
      <w:r w:rsidR="00A93A71">
        <w:rPr>
          <w:rFonts w:ascii="Eras Medium ITC" w:eastAsia="MS Mincho" w:hAnsi="Eras Medium ITC"/>
          <w:noProof/>
          <w:lang w:val="fr-FR"/>
        </w:rPr>
        <w:fldChar w:fldCharType="end"/>
      </w:r>
    </w:p>
    <w:p w14:paraId="4EAB4624" w14:textId="5096F997" w:rsidR="009169C2" w:rsidRPr="003E131B" w:rsidRDefault="00F90530" w:rsidP="00F90530">
      <w:pPr>
        <w:pStyle w:val="PlainText"/>
        <w:ind w:left="1416"/>
        <w:rPr>
          <w:rFonts w:ascii="Eras Medium ITC" w:eastAsia="MS Mincho" w:hAnsi="Eras Medium ITC"/>
        </w:rPr>
      </w:pPr>
      <w:proofErr w:type="spellStart"/>
      <w:r w:rsidRPr="003E131B">
        <w:rPr>
          <w:rFonts w:ascii="Eras Medium ITC" w:eastAsia="MS Mincho" w:hAnsi="Eras Medium ITC"/>
        </w:rPr>
        <w:t>Originator</w:t>
      </w:r>
      <w:r w:rsidR="009169C2" w:rsidRPr="003E131B">
        <w:rPr>
          <w:rFonts w:ascii="Eras Medium ITC" w:eastAsia="MS Mincho" w:hAnsi="Eras Medium ITC"/>
        </w:rPr>
        <w:t>s</w:t>
      </w:r>
      <w:proofErr w:type="spellEnd"/>
      <w:r w:rsidRPr="003E131B">
        <w:rPr>
          <w:rFonts w:ascii="Eras Medium ITC" w:eastAsia="MS Mincho" w:hAnsi="Eras Medium ITC"/>
        </w:rPr>
        <w:tab/>
      </w:r>
      <w:r w:rsidR="00C43A9A" w:rsidRPr="003E131B">
        <w:rPr>
          <w:rFonts w:ascii="Eras Medium ITC" w:eastAsia="MS Mincho" w:hAnsi="Eras Medium ITC"/>
        </w:rPr>
        <w:t>Philippe Arsenault</w:t>
      </w:r>
      <w:r w:rsidR="003E131B" w:rsidRPr="003E131B">
        <w:rPr>
          <w:rFonts w:ascii="Eras Medium ITC" w:eastAsia="MS Mincho" w:hAnsi="Eras Medium ITC"/>
        </w:rPr>
        <w:t>, Louis-D</w:t>
      </w:r>
      <w:r w:rsidR="003E131B">
        <w:rPr>
          <w:rFonts w:ascii="Eras Medium ITC" w:eastAsia="MS Mincho" w:hAnsi="Eras Medium ITC"/>
        </w:rPr>
        <w:t>aniel Gaulin, Hubert Dubé</w:t>
      </w:r>
    </w:p>
    <w:p w14:paraId="1BAEBAB5" w14:textId="77777777" w:rsidR="00F90530" w:rsidRPr="00456A70" w:rsidRDefault="00BE3C68" w:rsidP="00F90530">
      <w:pPr>
        <w:pStyle w:val="PlainText"/>
        <w:ind w:left="1416"/>
        <w:rPr>
          <w:rFonts w:ascii="Eras Medium ITC" w:eastAsia="MS Mincho" w:hAnsi="Eras Medium ITC"/>
          <w:lang w:val="en-US"/>
        </w:rPr>
      </w:pPr>
      <w:r w:rsidRPr="003E131B">
        <w:rPr>
          <w:rFonts w:ascii="Eras Medium ITC" w:eastAsia="MS Mincho" w:hAnsi="Eras Medium ITC"/>
        </w:rPr>
        <w:tab/>
      </w:r>
      <w:r w:rsidR="00F90530" w:rsidRPr="00456A70">
        <w:rPr>
          <w:rFonts w:ascii="Eras Medium ITC" w:eastAsia="MS Mincho" w:hAnsi="Eras Medium ITC"/>
          <w:lang w:val="en-US"/>
        </w:rPr>
        <w:t>Address</w:t>
      </w:r>
      <w:r w:rsidR="00F90530" w:rsidRPr="00456A70">
        <w:rPr>
          <w:rFonts w:ascii="Eras Medium ITC" w:eastAsia="MS Mincho" w:hAnsi="Eras Medium ITC"/>
          <w:lang w:val="en-US"/>
        </w:rPr>
        <w:tab/>
      </w:r>
      <w:r w:rsidR="00F90530" w:rsidRPr="00456A70">
        <w:rPr>
          <w:rFonts w:ascii="Eras Medium ITC" w:eastAsia="MS Mincho" w:hAnsi="Eras Medium ITC"/>
          <w:lang w:val="en-US"/>
        </w:rPr>
        <w:tab/>
      </w:r>
      <w:r w:rsidR="00ED20D1" w:rsidRPr="00456A70">
        <w:rPr>
          <w:rFonts w:ascii="Eras Medium ITC" w:eastAsia="MS Mincho" w:hAnsi="Eras Medium ITC"/>
          <w:lang w:val="en-US"/>
        </w:rPr>
        <w:t>3000</w:t>
      </w:r>
      <w:r w:rsidR="00A935EC" w:rsidRPr="00456A70">
        <w:rPr>
          <w:rFonts w:ascii="Eras Medium ITC" w:eastAsia="MS Mincho" w:hAnsi="Eras Medium ITC"/>
          <w:lang w:val="en-US"/>
        </w:rPr>
        <w:t xml:space="preserve">, boul. de </w:t>
      </w:r>
      <w:proofErr w:type="spellStart"/>
      <w:r w:rsidR="00A935EC" w:rsidRPr="00456A70">
        <w:rPr>
          <w:rFonts w:ascii="Eras Medium ITC" w:eastAsia="MS Mincho" w:hAnsi="Eras Medium ITC"/>
          <w:lang w:val="en-US"/>
        </w:rPr>
        <w:t>l'Université</w:t>
      </w:r>
      <w:proofErr w:type="spellEnd"/>
      <w:r w:rsidR="00EC123F" w:rsidRPr="00456A70">
        <w:rPr>
          <w:rFonts w:ascii="Eras Medium ITC" w:eastAsia="MS Mincho" w:hAnsi="Eras Medium ITC"/>
          <w:lang w:val="en-US"/>
        </w:rPr>
        <w:t xml:space="preserve"> (P2 Building)</w:t>
      </w:r>
    </w:p>
    <w:p w14:paraId="193D6D40" w14:textId="77777777" w:rsidR="00F90530" w:rsidRPr="00187267" w:rsidRDefault="00F90530" w:rsidP="00F90530">
      <w:pPr>
        <w:pStyle w:val="PlainText"/>
        <w:ind w:left="1416"/>
        <w:rPr>
          <w:rFonts w:ascii="Eras Medium ITC" w:eastAsia="MS Mincho" w:hAnsi="Eras Medium ITC"/>
          <w:lang w:val="en-CA"/>
        </w:rPr>
      </w:pPr>
      <w:r w:rsidRPr="00187267">
        <w:rPr>
          <w:rFonts w:ascii="Eras Medium ITC" w:eastAsia="MS Mincho" w:hAnsi="Eras Medium ITC"/>
          <w:lang w:val="en-CA"/>
        </w:rPr>
        <w:t>City</w:t>
      </w:r>
      <w:r w:rsidRPr="00187267">
        <w:rPr>
          <w:rFonts w:ascii="Eras Medium ITC" w:eastAsia="MS Mincho" w:hAnsi="Eras Medium ITC"/>
          <w:lang w:val="en-CA"/>
        </w:rPr>
        <w:tab/>
      </w:r>
      <w:r w:rsidRPr="00187267">
        <w:rPr>
          <w:rFonts w:ascii="Eras Medium ITC" w:eastAsia="MS Mincho" w:hAnsi="Eras Medium ITC"/>
          <w:lang w:val="en-CA"/>
        </w:rPr>
        <w:tab/>
        <w:t>Sherbrooke</w:t>
      </w:r>
    </w:p>
    <w:p w14:paraId="6494EC44" w14:textId="77777777" w:rsidR="00F90530" w:rsidRPr="00187267" w:rsidRDefault="009169C2" w:rsidP="00F90530">
      <w:pPr>
        <w:pStyle w:val="PlainText"/>
        <w:ind w:left="1416"/>
        <w:rPr>
          <w:rFonts w:ascii="Eras Medium ITC" w:eastAsia="MS Mincho" w:hAnsi="Eras Medium ITC"/>
          <w:lang w:val="en-CA"/>
        </w:rPr>
      </w:pPr>
      <w:r>
        <w:rPr>
          <w:rFonts w:ascii="Eras Medium ITC" w:eastAsia="MS Mincho" w:hAnsi="Eras Medium ITC"/>
          <w:lang w:val="en-CA"/>
        </w:rPr>
        <w:t>Prov</w:t>
      </w:r>
      <w:r>
        <w:rPr>
          <w:rFonts w:ascii="Eras Medium ITC" w:eastAsia="MS Mincho" w:hAnsi="Eras Medium ITC"/>
          <w:lang w:val="en-CA"/>
        </w:rPr>
        <w:tab/>
      </w:r>
      <w:r>
        <w:rPr>
          <w:rFonts w:ascii="Eras Medium ITC" w:eastAsia="MS Mincho" w:hAnsi="Eras Medium ITC"/>
          <w:lang w:val="en-CA"/>
        </w:rPr>
        <w:tab/>
        <w:t>Q</w:t>
      </w:r>
      <w:r w:rsidR="00EC123F">
        <w:rPr>
          <w:rFonts w:ascii="Eras Medium ITC" w:eastAsia="MS Mincho" w:hAnsi="Eras Medium ITC"/>
          <w:lang w:val="en-CA"/>
        </w:rPr>
        <w:t>ue</w:t>
      </w:r>
      <w:r w:rsidR="00112D83">
        <w:rPr>
          <w:rFonts w:ascii="Eras Medium ITC" w:eastAsia="MS Mincho" w:hAnsi="Eras Medium ITC"/>
          <w:lang w:val="en-CA"/>
        </w:rPr>
        <w:t>bec</w:t>
      </w:r>
    </w:p>
    <w:p w14:paraId="4038D980" w14:textId="77777777" w:rsidR="00F90530" w:rsidRPr="00187267" w:rsidRDefault="00F90530" w:rsidP="00F90530">
      <w:pPr>
        <w:pStyle w:val="PlainText"/>
        <w:ind w:left="1416"/>
        <w:rPr>
          <w:rFonts w:ascii="Eras Medium ITC" w:eastAsia="MS Mincho" w:hAnsi="Eras Medium ITC"/>
          <w:lang w:val="en-CA"/>
        </w:rPr>
      </w:pPr>
      <w:r w:rsidRPr="00187267">
        <w:rPr>
          <w:rFonts w:ascii="Eras Medium ITC" w:eastAsia="MS Mincho" w:hAnsi="Eras Medium ITC"/>
          <w:lang w:val="en-CA"/>
        </w:rPr>
        <w:t>Country</w:t>
      </w:r>
      <w:r w:rsidRPr="00187267">
        <w:rPr>
          <w:rFonts w:ascii="Eras Medium ITC" w:eastAsia="MS Mincho" w:hAnsi="Eras Medium ITC"/>
          <w:lang w:val="en-CA"/>
        </w:rPr>
        <w:tab/>
      </w:r>
      <w:r w:rsidRPr="00187267">
        <w:rPr>
          <w:rFonts w:ascii="Eras Medium ITC" w:eastAsia="MS Mincho" w:hAnsi="Eras Medium ITC"/>
          <w:lang w:val="en-CA"/>
        </w:rPr>
        <w:tab/>
        <w:t>Canada</w:t>
      </w:r>
    </w:p>
    <w:p w14:paraId="5FFCD372" w14:textId="77777777" w:rsidR="00F90530" w:rsidRPr="00CA78D8" w:rsidRDefault="00F90530" w:rsidP="00F90530">
      <w:pPr>
        <w:pStyle w:val="PlainText"/>
        <w:ind w:left="1416"/>
        <w:rPr>
          <w:rFonts w:ascii="Eras Medium ITC" w:eastAsia="MS Mincho" w:hAnsi="Eras Medium ITC"/>
          <w:lang w:val="en-US"/>
        </w:rPr>
      </w:pPr>
      <w:r w:rsidRPr="00CA78D8">
        <w:rPr>
          <w:rFonts w:ascii="Eras Medium ITC" w:eastAsia="MS Mincho" w:hAnsi="Eras Medium ITC"/>
          <w:lang w:val="en-US"/>
        </w:rPr>
        <w:t>Postal Code</w:t>
      </w:r>
      <w:r w:rsidRPr="00CA78D8">
        <w:rPr>
          <w:rFonts w:ascii="Eras Medium ITC" w:eastAsia="MS Mincho" w:hAnsi="Eras Medium ITC"/>
          <w:lang w:val="en-US"/>
        </w:rPr>
        <w:tab/>
      </w:r>
      <w:r w:rsidR="00A935EC" w:rsidRPr="00CA78D8">
        <w:rPr>
          <w:rFonts w:ascii="Eras Medium ITC" w:eastAsia="MS Mincho" w:hAnsi="Eras Medium ITC"/>
          <w:lang w:val="en-US"/>
        </w:rPr>
        <w:t xml:space="preserve">J1K </w:t>
      </w:r>
      <w:r w:rsidR="00ED20D1" w:rsidRPr="00CA78D8">
        <w:rPr>
          <w:rFonts w:ascii="Eras Medium ITC" w:eastAsia="MS Mincho" w:hAnsi="Eras Medium ITC"/>
          <w:lang w:val="en-US"/>
        </w:rPr>
        <w:t>0A5</w:t>
      </w:r>
    </w:p>
    <w:p w14:paraId="0148B55A" w14:textId="7FC45588" w:rsidR="00F90530" w:rsidRPr="001905D7" w:rsidRDefault="00F90530" w:rsidP="00F90530">
      <w:pPr>
        <w:pStyle w:val="PlainText"/>
        <w:ind w:left="1416"/>
        <w:rPr>
          <w:rFonts w:ascii="Eras Medium ITC" w:eastAsia="MS Mincho" w:hAnsi="Eras Medium ITC"/>
          <w:lang w:val="en-CA"/>
        </w:rPr>
      </w:pPr>
      <w:r w:rsidRPr="001905D7">
        <w:rPr>
          <w:rFonts w:ascii="Eras Medium ITC" w:eastAsia="MS Mincho" w:hAnsi="Eras Medium ITC"/>
          <w:lang w:val="en-CA"/>
        </w:rPr>
        <w:t>Company</w:t>
      </w:r>
      <w:r w:rsidRPr="001905D7">
        <w:rPr>
          <w:rFonts w:ascii="Eras Medium ITC" w:eastAsia="MS Mincho" w:hAnsi="Eras Medium ITC"/>
          <w:lang w:val="en-CA"/>
        </w:rPr>
        <w:tab/>
      </w:r>
      <w:proofErr w:type="spellStart"/>
      <w:r w:rsidR="001905D7" w:rsidRPr="001905D7">
        <w:rPr>
          <w:rFonts w:ascii="Eras Medium ITC" w:eastAsia="MS Mincho" w:hAnsi="Eras Medium ITC"/>
          <w:lang w:val="en-CA"/>
        </w:rPr>
        <w:t>Sw</w:t>
      </w:r>
      <w:r w:rsidR="001905D7">
        <w:rPr>
          <w:rFonts w:ascii="Eras Medium ITC" w:eastAsia="MS Mincho" w:hAnsi="Eras Medium ITC"/>
          <w:lang w:val="en-CA"/>
        </w:rPr>
        <w:t>amUS</w:t>
      </w:r>
      <w:proofErr w:type="spellEnd"/>
      <w:r w:rsidR="001905D7">
        <w:rPr>
          <w:rFonts w:ascii="Eras Medium ITC" w:eastAsia="MS Mincho" w:hAnsi="Eras Medium ITC"/>
          <w:lang w:val="en-CA"/>
        </w:rPr>
        <w:t xml:space="preserve"> Student Group</w:t>
      </w:r>
    </w:p>
    <w:p w14:paraId="5D61F79D" w14:textId="77777777" w:rsidR="00F90530" w:rsidRPr="007E2E1D" w:rsidRDefault="00F90530" w:rsidP="00F90530">
      <w:pPr>
        <w:pStyle w:val="PlainText"/>
        <w:ind w:left="1416"/>
        <w:rPr>
          <w:rFonts w:ascii="Eras Medium ITC" w:eastAsia="MS Mincho" w:hAnsi="Eras Medium ITC"/>
          <w:lang w:val="en-US"/>
        </w:rPr>
      </w:pPr>
      <w:r w:rsidRPr="007E2E1D">
        <w:rPr>
          <w:rFonts w:ascii="Eras Medium ITC" w:eastAsia="MS Mincho" w:hAnsi="Eras Medium ITC"/>
          <w:lang w:val="en-US"/>
        </w:rPr>
        <w:t>Phone</w:t>
      </w:r>
      <w:r w:rsidRPr="007E2E1D">
        <w:rPr>
          <w:rFonts w:ascii="Eras Medium ITC" w:eastAsia="MS Mincho" w:hAnsi="Eras Medium ITC"/>
          <w:lang w:val="en-US"/>
        </w:rPr>
        <w:tab/>
      </w:r>
      <w:r w:rsidRPr="007E2E1D">
        <w:rPr>
          <w:rFonts w:ascii="Eras Medium ITC" w:eastAsia="MS Mincho" w:hAnsi="Eras Medium ITC"/>
          <w:lang w:val="en-US"/>
        </w:rPr>
        <w:tab/>
        <w:t>819-</w:t>
      </w:r>
      <w:r w:rsidR="009169C2">
        <w:rPr>
          <w:rFonts w:ascii="Eras Medium ITC" w:eastAsia="MS Mincho" w:hAnsi="Eras Medium ITC"/>
          <w:lang w:val="en-US"/>
        </w:rPr>
        <w:t>82</w:t>
      </w:r>
      <w:r w:rsidR="00A935EC" w:rsidRPr="007E2E1D">
        <w:rPr>
          <w:rFonts w:ascii="Eras Medium ITC" w:eastAsia="MS Mincho" w:hAnsi="Eras Medium ITC"/>
          <w:lang w:val="en-US"/>
        </w:rPr>
        <w:t xml:space="preserve">1-8000 </w:t>
      </w:r>
      <w:proofErr w:type="spellStart"/>
      <w:r w:rsidR="00A935EC" w:rsidRPr="007E2E1D">
        <w:rPr>
          <w:rFonts w:ascii="Eras Medium ITC" w:eastAsia="MS Mincho" w:hAnsi="Eras Medium ITC"/>
          <w:lang w:val="en-US"/>
        </w:rPr>
        <w:t>ext</w:t>
      </w:r>
      <w:proofErr w:type="spellEnd"/>
      <w:r w:rsidR="00A935EC" w:rsidRPr="007E2E1D">
        <w:rPr>
          <w:rFonts w:ascii="Eras Medium ITC" w:eastAsia="MS Mincho" w:hAnsi="Eras Medium ITC"/>
          <w:lang w:val="en-US"/>
        </w:rPr>
        <w:t xml:space="preserve"> </w:t>
      </w:r>
      <w:r w:rsidR="00694DE2">
        <w:rPr>
          <w:rFonts w:ascii="Eras Medium ITC" w:eastAsia="MS Mincho" w:hAnsi="Eras Medium ITC"/>
          <w:lang w:val="en-US"/>
        </w:rPr>
        <w:t>65</w:t>
      </w:r>
      <w:r w:rsidR="003B37E9">
        <w:rPr>
          <w:rFonts w:ascii="Eras Medium ITC" w:eastAsia="MS Mincho" w:hAnsi="Eras Medium ITC"/>
          <w:lang w:val="en-US"/>
        </w:rPr>
        <w:t>795</w:t>
      </w:r>
    </w:p>
    <w:p w14:paraId="36CF575A" w14:textId="77777777" w:rsidR="003E131B" w:rsidRPr="001905D7" w:rsidRDefault="00F90530" w:rsidP="009169C2">
      <w:pPr>
        <w:pStyle w:val="PlainText"/>
        <w:ind w:left="2880" w:hanging="1464"/>
        <w:rPr>
          <w:rStyle w:val="Hyperlink"/>
          <w:rFonts w:ascii="Eras Medium ITC" w:eastAsia="MS Mincho" w:hAnsi="Eras Medium ITC"/>
          <w:lang w:val="en-CA"/>
        </w:rPr>
      </w:pPr>
      <w:r w:rsidRPr="001905D7">
        <w:rPr>
          <w:rFonts w:ascii="Eras Medium ITC" w:eastAsia="MS Mincho" w:hAnsi="Eras Medium ITC"/>
          <w:lang w:val="en-CA"/>
        </w:rPr>
        <w:t>Email Address</w:t>
      </w:r>
      <w:r w:rsidRPr="001905D7">
        <w:rPr>
          <w:rFonts w:ascii="Eras Medium ITC" w:eastAsia="MS Mincho" w:hAnsi="Eras Medium ITC"/>
          <w:lang w:val="en-CA"/>
        </w:rPr>
        <w:tab/>
      </w:r>
      <w:hyperlink r:id="rId8" w:history="1">
        <w:r w:rsidR="003E131B" w:rsidRPr="001905D7">
          <w:rPr>
            <w:rStyle w:val="Hyperlink"/>
            <w:rFonts w:ascii="Eras Medium ITC" w:eastAsia="MS Mincho" w:hAnsi="Eras Medium ITC"/>
            <w:lang w:val="en-CA"/>
          </w:rPr>
          <w:t>Philippe.arsenault2@USherbrooke.ca</w:t>
        </w:r>
      </w:hyperlink>
    </w:p>
    <w:p w14:paraId="6DEA053F" w14:textId="6E70B0F6" w:rsidR="003E131B" w:rsidRPr="00653194" w:rsidRDefault="003E131B" w:rsidP="009169C2">
      <w:pPr>
        <w:pStyle w:val="PlainText"/>
        <w:ind w:left="2880" w:hanging="1464"/>
        <w:rPr>
          <w:rStyle w:val="Hyperlink"/>
          <w:rFonts w:ascii="Eras Medium ITC" w:eastAsia="MS Mincho" w:hAnsi="Eras Medium ITC"/>
          <w:lang w:val="en-CA"/>
        </w:rPr>
      </w:pPr>
      <w:r w:rsidRPr="001905D7">
        <w:rPr>
          <w:rStyle w:val="Hyperlink"/>
          <w:rFonts w:ascii="Eras Medium ITC" w:eastAsia="MS Mincho" w:hAnsi="Eras Medium ITC"/>
          <w:u w:val="none"/>
          <w:lang w:val="en-CA"/>
        </w:rPr>
        <w:tab/>
      </w:r>
      <w:hyperlink r:id="rId9" w:history="1">
        <w:r w:rsidRPr="00653194">
          <w:rPr>
            <w:rStyle w:val="Hyperlink"/>
            <w:rFonts w:ascii="Eras Medium ITC" w:eastAsia="MS Mincho" w:hAnsi="Eras Medium ITC"/>
            <w:lang w:val="en-CA"/>
          </w:rPr>
          <w:t>Louis-Daniel.Gaulin@usherbrooke.ca</w:t>
        </w:r>
      </w:hyperlink>
    </w:p>
    <w:p w14:paraId="12652B8A" w14:textId="72247DF3" w:rsidR="00F90530" w:rsidRPr="00653194" w:rsidRDefault="003E131B" w:rsidP="009169C2">
      <w:pPr>
        <w:pStyle w:val="PlainText"/>
        <w:ind w:left="2880" w:hanging="1464"/>
        <w:rPr>
          <w:rFonts w:ascii="Eras Medium ITC" w:eastAsia="MS Mincho" w:hAnsi="Eras Medium ITC"/>
          <w:lang w:val="en-CA"/>
        </w:rPr>
      </w:pPr>
      <w:r w:rsidRPr="00653194">
        <w:rPr>
          <w:rStyle w:val="Hyperlink"/>
          <w:rFonts w:ascii="Eras Medium ITC" w:eastAsia="MS Mincho" w:hAnsi="Eras Medium ITC"/>
          <w:u w:val="none"/>
          <w:lang w:val="en-CA"/>
        </w:rPr>
        <w:tab/>
      </w:r>
      <w:r w:rsidRPr="00653194">
        <w:rPr>
          <w:rStyle w:val="Hyperlink"/>
          <w:rFonts w:ascii="Eras Medium ITC" w:eastAsia="MS Mincho" w:hAnsi="Eras Medium ITC"/>
          <w:lang w:val="en-CA"/>
        </w:rPr>
        <w:t>Hubert.dube@usherbrooke.ca</w:t>
      </w:r>
      <w:r w:rsidR="00B72A75" w:rsidRPr="00653194">
        <w:rPr>
          <w:rFonts w:ascii="Eras Medium ITC" w:eastAsia="MS Mincho" w:hAnsi="Eras Medium ITC"/>
          <w:lang w:val="en-CA"/>
        </w:rPr>
        <w:t xml:space="preserve"> </w:t>
      </w:r>
      <w:r w:rsidR="009169C2" w:rsidRPr="00653194">
        <w:rPr>
          <w:rFonts w:ascii="Eras Medium ITC" w:eastAsia="MS Mincho" w:hAnsi="Eras Medium ITC"/>
          <w:lang w:val="en-CA"/>
        </w:rPr>
        <w:t xml:space="preserve"> </w:t>
      </w:r>
    </w:p>
    <w:p w14:paraId="4E44027B" w14:textId="1CF13503" w:rsidR="00F90530" w:rsidRPr="00187267" w:rsidRDefault="00F90530" w:rsidP="00F90530">
      <w:pPr>
        <w:pStyle w:val="PlainText"/>
        <w:ind w:left="1416"/>
        <w:rPr>
          <w:rFonts w:ascii="Eras Medium ITC" w:eastAsia="MS Mincho" w:hAnsi="Eras Medium ITC"/>
          <w:lang w:val="de-DE"/>
        </w:rPr>
      </w:pPr>
      <w:r w:rsidRPr="00187267">
        <w:rPr>
          <w:rFonts w:ascii="Eras Medium ITC" w:eastAsia="MS Mincho" w:hAnsi="Eras Medium ITC"/>
          <w:lang w:val="de-DE"/>
        </w:rPr>
        <w:t>CAD System</w:t>
      </w:r>
      <w:r w:rsidRPr="00187267">
        <w:rPr>
          <w:rFonts w:ascii="Eras Medium ITC" w:eastAsia="MS Mincho" w:hAnsi="Eras Medium ITC"/>
          <w:lang w:val="de-DE"/>
        </w:rPr>
        <w:tab/>
      </w:r>
      <w:proofErr w:type="spellStart"/>
      <w:r w:rsidR="00C13CC7">
        <w:rPr>
          <w:rFonts w:ascii="Eras Medium ITC" w:eastAsia="MS Mincho" w:hAnsi="Eras Medium ITC"/>
          <w:lang w:val="de-DE"/>
        </w:rPr>
        <w:t>Altium</w:t>
      </w:r>
      <w:proofErr w:type="spellEnd"/>
      <w:r w:rsidR="00C13CC7">
        <w:rPr>
          <w:rFonts w:ascii="Eras Medium ITC" w:eastAsia="MS Mincho" w:hAnsi="Eras Medium ITC"/>
          <w:lang w:val="de-DE"/>
        </w:rPr>
        <w:t xml:space="preserve"> </w:t>
      </w:r>
      <w:r w:rsidR="00112D83">
        <w:rPr>
          <w:rFonts w:ascii="Eras Medium ITC" w:eastAsia="MS Mincho" w:hAnsi="Eras Medium ITC"/>
          <w:lang w:val="de-DE"/>
        </w:rPr>
        <w:t xml:space="preserve">Designer </w:t>
      </w:r>
      <w:r w:rsidR="002737E4">
        <w:rPr>
          <w:rFonts w:ascii="Eras Medium ITC" w:eastAsia="MS Mincho" w:hAnsi="Eras Medium ITC"/>
          <w:lang w:val="de-DE"/>
        </w:rPr>
        <w:t>20</w:t>
      </w:r>
      <w:r w:rsidR="00431BB8">
        <w:rPr>
          <w:rFonts w:ascii="Eras Medium ITC" w:eastAsia="MS Mincho" w:hAnsi="Eras Medium ITC"/>
          <w:lang w:val="de-DE"/>
        </w:rPr>
        <w:t>/21</w:t>
      </w:r>
      <w:r w:rsidR="00A935EC">
        <w:rPr>
          <w:rFonts w:ascii="Eras Medium ITC" w:eastAsia="MS Mincho" w:hAnsi="Eras Medium ITC"/>
          <w:lang w:val="de-DE"/>
        </w:rPr>
        <w:t xml:space="preserve"> </w:t>
      </w:r>
    </w:p>
    <w:p w14:paraId="22200F1D" w14:textId="77777777" w:rsidR="00F90530" w:rsidRPr="00187267" w:rsidRDefault="00F90530" w:rsidP="00F90530">
      <w:pPr>
        <w:pStyle w:val="PlainText"/>
        <w:rPr>
          <w:rFonts w:ascii="Eras Medium ITC" w:eastAsia="MS Mincho" w:hAnsi="Eras Medium ITC"/>
          <w:lang w:val="de-DE"/>
        </w:rPr>
      </w:pPr>
    </w:p>
    <w:p w14:paraId="42F08AA0" w14:textId="26757FD5" w:rsidR="00F90530" w:rsidRPr="002230FD" w:rsidRDefault="00F90530" w:rsidP="00F90530">
      <w:pPr>
        <w:pStyle w:val="PlainText"/>
        <w:rPr>
          <w:rFonts w:ascii="Eras Medium ITC" w:eastAsia="MS Mincho" w:hAnsi="Eras Medium ITC"/>
          <w:sz w:val="14"/>
          <w:lang w:val="en-US"/>
        </w:rPr>
      </w:pPr>
      <w:r w:rsidRPr="00187267">
        <w:rPr>
          <w:rFonts w:ascii="Eras Medium ITC" w:eastAsia="MS Mincho" w:hAnsi="Eras Medium ITC"/>
          <w:lang w:val="en-CA"/>
        </w:rPr>
        <w:t xml:space="preserve">Laminate </w:t>
      </w:r>
      <w:r w:rsidR="00570A43" w:rsidRPr="00187267">
        <w:rPr>
          <w:rFonts w:ascii="Eras Medium ITC" w:eastAsia="MS Mincho" w:hAnsi="Eras Medium ITC"/>
          <w:lang w:val="en-CA"/>
        </w:rPr>
        <w:t>t</w:t>
      </w:r>
      <w:r w:rsidRPr="00187267">
        <w:rPr>
          <w:rFonts w:ascii="Eras Medium ITC" w:eastAsia="MS Mincho" w:hAnsi="Eras Medium ITC"/>
          <w:lang w:val="en-CA"/>
        </w:rPr>
        <w:t>ype</w:t>
      </w:r>
      <w:r w:rsidRPr="00187267">
        <w:rPr>
          <w:rFonts w:ascii="Eras Medium ITC" w:eastAsia="MS Mincho" w:hAnsi="Eras Medium ITC"/>
          <w:lang w:val="en-CA"/>
        </w:rPr>
        <w:tab/>
      </w:r>
      <w:r w:rsidRPr="00187267">
        <w:rPr>
          <w:rFonts w:ascii="Eras Medium ITC" w:eastAsia="MS Mincho" w:hAnsi="Eras Medium ITC"/>
          <w:lang w:val="en-CA"/>
        </w:rPr>
        <w:tab/>
      </w:r>
      <w:r w:rsidRPr="00187267">
        <w:rPr>
          <w:rFonts w:ascii="Eras Medium ITC" w:eastAsia="MS Mincho" w:hAnsi="Eras Medium ITC"/>
          <w:lang w:val="en-CA"/>
        </w:rPr>
        <w:tab/>
      </w:r>
      <w:r w:rsidRPr="00187267">
        <w:rPr>
          <w:rFonts w:ascii="Eras Medium ITC" w:eastAsia="MS Mincho" w:hAnsi="Eras Medium ITC"/>
          <w:lang w:val="en-CA"/>
        </w:rPr>
        <w:tab/>
      </w:r>
      <w:r w:rsidRPr="00187267">
        <w:rPr>
          <w:rFonts w:ascii="Eras Medium ITC" w:eastAsia="MS Mincho" w:hAnsi="Eras Medium ITC"/>
          <w:lang w:val="en-CA"/>
        </w:rPr>
        <w:tab/>
      </w:r>
      <w:r w:rsidRPr="00187267">
        <w:rPr>
          <w:rFonts w:ascii="Eras Medium ITC" w:eastAsia="MS Mincho" w:hAnsi="Eras Medium ITC"/>
          <w:lang w:val="en-CA"/>
        </w:rPr>
        <w:tab/>
      </w:r>
      <w:r w:rsidR="00C50831">
        <w:rPr>
          <w:rFonts w:ascii="Eras Medium ITC" w:eastAsia="MS Mincho" w:hAnsi="Eras Medium ITC"/>
          <w:lang w:val="en-CA"/>
        </w:rPr>
        <w:t>FR-4 </w:t>
      </w:r>
      <w:r w:rsidR="00C50831">
        <w:rPr>
          <w:rFonts w:ascii="Calibri" w:hAnsi="Calibri"/>
          <w:color w:val="000000"/>
          <w:shd w:val="clear" w:color="auto" w:fill="FFFFFF"/>
          <w:lang w:val="en-US"/>
        </w:rPr>
        <w:t xml:space="preserve">TG </w:t>
      </w:r>
      <w:r w:rsidR="007777E6">
        <w:rPr>
          <w:rFonts w:ascii="Calibri" w:hAnsi="Calibri"/>
          <w:color w:val="000000"/>
          <w:shd w:val="clear" w:color="auto" w:fill="FFFFFF"/>
          <w:lang w:val="en-US"/>
        </w:rPr>
        <w:t>150-160</w:t>
      </w:r>
    </w:p>
    <w:p w14:paraId="2102F3B8" w14:textId="77777777" w:rsidR="00F90530" w:rsidRPr="00187267" w:rsidRDefault="00570A43" w:rsidP="00F90530">
      <w:pPr>
        <w:pStyle w:val="PlainText"/>
        <w:rPr>
          <w:rFonts w:ascii="Eras Medium ITC" w:eastAsia="MS Mincho" w:hAnsi="Eras Medium ITC"/>
          <w:lang w:val="en-CA"/>
        </w:rPr>
      </w:pPr>
      <w:r w:rsidRPr="00187267">
        <w:rPr>
          <w:rFonts w:ascii="Eras Medium ITC" w:eastAsia="MS Mincho" w:hAnsi="Eras Medium ITC"/>
          <w:lang w:val="en-CA"/>
        </w:rPr>
        <w:t>Board final</w:t>
      </w:r>
      <w:r w:rsidR="00F90530" w:rsidRPr="00187267">
        <w:rPr>
          <w:rFonts w:ascii="Eras Medium ITC" w:eastAsia="MS Mincho" w:hAnsi="Eras Medium ITC"/>
          <w:lang w:val="en-CA"/>
        </w:rPr>
        <w:t xml:space="preserve"> </w:t>
      </w:r>
      <w:r w:rsidRPr="00187267">
        <w:rPr>
          <w:rFonts w:ascii="Eras Medium ITC" w:eastAsia="MS Mincho" w:hAnsi="Eras Medium ITC"/>
          <w:lang w:val="en-CA"/>
        </w:rPr>
        <w:t>thickness</w:t>
      </w:r>
      <w:r w:rsidRPr="00187267">
        <w:rPr>
          <w:rFonts w:ascii="Eras Medium ITC" w:eastAsia="MS Mincho" w:hAnsi="Eras Medium ITC"/>
          <w:lang w:val="en-CA"/>
        </w:rPr>
        <w:tab/>
      </w:r>
      <w:r w:rsidRPr="00187267">
        <w:rPr>
          <w:rFonts w:ascii="Eras Medium ITC" w:eastAsia="MS Mincho" w:hAnsi="Eras Medium ITC"/>
          <w:lang w:val="en-CA"/>
        </w:rPr>
        <w:tab/>
      </w:r>
      <w:r w:rsidRPr="00187267">
        <w:rPr>
          <w:rFonts w:ascii="Eras Medium ITC" w:eastAsia="MS Mincho" w:hAnsi="Eras Medium ITC"/>
          <w:lang w:val="en-CA"/>
        </w:rPr>
        <w:tab/>
      </w:r>
      <w:r w:rsidRPr="00187267">
        <w:rPr>
          <w:rFonts w:ascii="Eras Medium ITC" w:eastAsia="MS Mincho" w:hAnsi="Eras Medium ITC"/>
          <w:lang w:val="en-CA"/>
        </w:rPr>
        <w:tab/>
      </w:r>
      <w:r w:rsidRPr="00187267">
        <w:rPr>
          <w:rFonts w:ascii="Eras Medium ITC" w:eastAsia="MS Mincho" w:hAnsi="Eras Medium ITC"/>
          <w:lang w:val="en-CA"/>
        </w:rPr>
        <w:tab/>
      </w:r>
      <w:r w:rsidR="00456A70">
        <w:rPr>
          <w:rFonts w:ascii="Eras Medium ITC" w:eastAsia="MS Mincho" w:hAnsi="Eras Medium ITC"/>
          <w:lang w:val="en-CA"/>
        </w:rPr>
        <w:t>62</w:t>
      </w:r>
      <w:r w:rsidR="00232BE8">
        <w:rPr>
          <w:rFonts w:ascii="Eras Medium ITC" w:eastAsia="MS Mincho" w:hAnsi="Eras Medium ITC"/>
          <w:lang w:val="en-CA"/>
        </w:rPr>
        <w:t xml:space="preserve"> mil</w:t>
      </w:r>
      <w:r w:rsidR="007D02AD">
        <w:rPr>
          <w:rFonts w:ascii="Eras Medium ITC" w:eastAsia="MS Mincho" w:hAnsi="Eras Medium ITC"/>
          <w:lang w:val="en-CA"/>
        </w:rPr>
        <w:t>s</w:t>
      </w:r>
    </w:p>
    <w:p w14:paraId="094C9A49" w14:textId="177780A9" w:rsidR="00F90530" w:rsidRPr="00187267" w:rsidRDefault="0054077C" w:rsidP="00F90530">
      <w:pPr>
        <w:pStyle w:val="PlainText"/>
        <w:rPr>
          <w:rFonts w:ascii="Eras Medium ITC" w:eastAsia="MS Mincho" w:hAnsi="Eras Medium ITC"/>
          <w:lang w:val="en-CA"/>
        </w:rPr>
      </w:pPr>
      <w:r>
        <w:rPr>
          <w:rFonts w:ascii="Eras Medium ITC" w:eastAsia="MS Mincho" w:hAnsi="Eras Medium ITC"/>
          <w:lang w:val="en-CA"/>
        </w:rPr>
        <w:t>Board</w:t>
      </w:r>
      <w:r w:rsidR="00F90530" w:rsidRPr="00187267">
        <w:rPr>
          <w:rFonts w:ascii="Eras Medium ITC" w:eastAsia="MS Mincho" w:hAnsi="Eras Medium ITC"/>
          <w:lang w:val="en-CA"/>
        </w:rPr>
        <w:t xml:space="preserve"> </w:t>
      </w:r>
      <w:proofErr w:type="gramStart"/>
      <w:r w:rsidR="00570A43" w:rsidRPr="00187267">
        <w:rPr>
          <w:rFonts w:ascii="Eras Medium ITC" w:eastAsia="MS Mincho" w:hAnsi="Eras Medium ITC"/>
          <w:lang w:val="en-CA"/>
        </w:rPr>
        <w:t>s</w:t>
      </w:r>
      <w:r w:rsidR="00F90530" w:rsidRPr="00187267">
        <w:rPr>
          <w:rFonts w:ascii="Eras Medium ITC" w:eastAsia="MS Mincho" w:hAnsi="Eras Medium ITC"/>
          <w:lang w:val="en-CA"/>
        </w:rPr>
        <w:t>ize</w:t>
      </w:r>
      <w:r w:rsidR="00092524">
        <w:rPr>
          <w:rFonts w:ascii="Eras Medium ITC" w:eastAsia="MS Mincho" w:hAnsi="Eras Medium ITC"/>
          <w:lang w:val="en-CA"/>
        </w:rPr>
        <w:t xml:space="preserve"> </w:t>
      </w:r>
      <w:r w:rsidR="0040409A">
        <w:rPr>
          <w:rFonts w:ascii="Eras Medium ITC" w:eastAsia="MS Mincho" w:hAnsi="Eras Medium ITC"/>
          <w:lang w:val="en-CA"/>
        </w:rPr>
        <w:t xml:space="preserve"> </w:t>
      </w:r>
      <w:r w:rsidR="00092524">
        <w:rPr>
          <w:rFonts w:ascii="Eras Medium ITC" w:eastAsia="MS Mincho" w:hAnsi="Eras Medium ITC"/>
          <w:lang w:val="en-CA"/>
        </w:rPr>
        <w:tab/>
      </w:r>
      <w:proofErr w:type="gramEnd"/>
      <w:r w:rsidR="004C0DA6">
        <w:rPr>
          <w:rFonts w:ascii="Eras Medium ITC" w:eastAsia="MS Mincho" w:hAnsi="Eras Medium ITC"/>
          <w:lang w:val="en-CA"/>
        </w:rPr>
        <w:tab/>
      </w:r>
      <w:r w:rsidR="00F90530" w:rsidRPr="00187267">
        <w:rPr>
          <w:rFonts w:ascii="Eras Medium ITC" w:eastAsia="MS Mincho" w:hAnsi="Eras Medium ITC"/>
          <w:lang w:val="en-CA"/>
        </w:rPr>
        <w:tab/>
      </w:r>
      <w:r w:rsidR="00F90530" w:rsidRPr="00187267">
        <w:rPr>
          <w:rFonts w:ascii="Eras Medium ITC" w:eastAsia="MS Mincho" w:hAnsi="Eras Medium ITC"/>
          <w:lang w:val="en-CA"/>
        </w:rPr>
        <w:tab/>
      </w:r>
      <w:r>
        <w:rPr>
          <w:rFonts w:ascii="Eras Medium ITC" w:eastAsia="MS Mincho" w:hAnsi="Eras Medium ITC"/>
          <w:lang w:val="en-CA"/>
        </w:rPr>
        <w:tab/>
      </w:r>
      <w:r w:rsidR="00570A43" w:rsidRPr="00187267">
        <w:rPr>
          <w:rFonts w:ascii="Eras Medium ITC" w:eastAsia="MS Mincho" w:hAnsi="Eras Medium ITC"/>
          <w:lang w:val="en-CA"/>
        </w:rPr>
        <w:tab/>
      </w:r>
      <w:r w:rsidR="00A43AC5">
        <w:rPr>
          <w:rFonts w:ascii="Eras Medium ITC" w:eastAsia="MS Mincho" w:hAnsi="Eras Medium ITC"/>
          <w:lang w:val="en-CA"/>
        </w:rPr>
        <w:t>300mmx155mm</w:t>
      </w:r>
    </w:p>
    <w:p w14:paraId="5AC79E16" w14:textId="61D9FB83" w:rsidR="00F90530" w:rsidRDefault="00A704B5" w:rsidP="00BE1DA6"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356"/>
        </w:tabs>
        <w:rPr>
          <w:rFonts w:ascii="Eras Medium ITC" w:eastAsia="MS Mincho" w:hAnsi="Eras Medium ITC"/>
          <w:lang w:val="en-CA"/>
        </w:rPr>
      </w:pPr>
      <w:r>
        <w:rPr>
          <w:rFonts w:ascii="Eras Medium ITC" w:eastAsia="MS Mincho" w:hAnsi="Eras Medium ITC"/>
          <w:lang w:val="en-CA"/>
        </w:rPr>
        <w:t>Quantity Required</w:t>
      </w:r>
      <w:r w:rsidR="00F90530" w:rsidRPr="00187267">
        <w:rPr>
          <w:rFonts w:ascii="Eras Medium ITC" w:eastAsia="MS Mincho" w:hAnsi="Eras Medium ITC"/>
          <w:lang w:val="en-CA"/>
        </w:rPr>
        <w:tab/>
      </w:r>
      <w:r w:rsidR="00F90530" w:rsidRPr="00187267">
        <w:rPr>
          <w:rFonts w:ascii="Eras Medium ITC" w:eastAsia="MS Mincho" w:hAnsi="Eras Medium ITC"/>
          <w:lang w:val="en-CA"/>
        </w:rPr>
        <w:tab/>
      </w:r>
      <w:r w:rsidR="00F90530" w:rsidRPr="00187267">
        <w:rPr>
          <w:rFonts w:ascii="Eras Medium ITC" w:eastAsia="MS Mincho" w:hAnsi="Eras Medium ITC"/>
          <w:lang w:val="en-CA"/>
        </w:rPr>
        <w:tab/>
      </w:r>
      <w:r w:rsidR="00F90530" w:rsidRPr="00187267">
        <w:rPr>
          <w:rFonts w:ascii="Eras Medium ITC" w:eastAsia="MS Mincho" w:hAnsi="Eras Medium ITC"/>
          <w:lang w:val="en-CA"/>
        </w:rPr>
        <w:tab/>
      </w:r>
      <w:r w:rsidR="00F90530" w:rsidRPr="00187267">
        <w:rPr>
          <w:rFonts w:ascii="Eras Medium ITC" w:eastAsia="MS Mincho" w:hAnsi="Eras Medium ITC"/>
          <w:lang w:val="en-CA"/>
        </w:rPr>
        <w:tab/>
      </w:r>
      <w:r w:rsidR="006F18AC">
        <w:rPr>
          <w:rFonts w:ascii="Eras Medium ITC" w:eastAsia="MS Mincho" w:hAnsi="Eras Medium ITC"/>
          <w:lang w:val="en-CA"/>
        </w:rPr>
        <w:t xml:space="preserve">10 </w:t>
      </w:r>
      <w:proofErr w:type="spellStart"/>
      <w:r w:rsidR="006F18AC">
        <w:rPr>
          <w:rFonts w:ascii="Eras Medium ITC" w:eastAsia="MS Mincho" w:hAnsi="Eras Medium ITC"/>
          <w:lang w:val="en-CA"/>
        </w:rPr>
        <w:t>pannels</w:t>
      </w:r>
      <w:proofErr w:type="spellEnd"/>
    </w:p>
    <w:p w14:paraId="37089B58" w14:textId="5E6D4E7E" w:rsidR="000C1F8C" w:rsidRPr="00B87327" w:rsidRDefault="000C1F8C" w:rsidP="00BE1DA6"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356"/>
        </w:tabs>
        <w:rPr>
          <w:rFonts w:ascii="Eras Medium ITC" w:eastAsia="MS Mincho" w:hAnsi="Eras Medium ITC"/>
          <w:lang w:val="en-CA"/>
        </w:rPr>
      </w:pPr>
      <w:r>
        <w:rPr>
          <w:rFonts w:ascii="Eras Medium ITC" w:eastAsia="MS Mincho" w:hAnsi="Eras Medium ITC"/>
          <w:lang w:val="en-CA"/>
        </w:rPr>
        <w:tab/>
      </w:r>
      <w:r>
        <w:rPr>
          <w:rFonts w:ascii="Eras Medium ITC" w:eastAsia="MS Mincho" w:hAnsi="Eras Medium ITC"/>
          <w:lang w:val="en-CA"/>
        </w:rPr>
        <w:tab/>
      </w:r>
      <w:r>
        <w:rPr>
          <w:rFonts w:ascii="Eras Medium ITC" w:eastAsia="MS Mincho" w:hAnsi="Eras Medium ITC"/>
          <w:lang w:val="en-CA"/>
        </w:rPr>
        <w:tab/>
      </w:r>
      <w:r>
        <w:rPr>
          <w:rFonts w:ascii="Eras Medium ITC" w:eastAsia="MS Mincho" w:hAnsi="Eras Medium ITC"/>
          <w:lang w:val="en-CA"/>
        </w:rPr>
        <w:tab/>
      </w:r>
      <w:r>
        <w:rPr>
          <w:rFonts w:ascii="Eras Medium ITC" w:eastAsia="MS Mincho" w:hAnsi="Eras Medium ITC"/>
          <w:lang w:val="en-CA"/>
        </w:rPr>
        <w:tab/>
      </w:r>
      <w:r>
        <w:rPr>
          <w:rFonts w:ascii="Eras Medium ITC" w:eastAsia="MS Mincho" w:hAnsi="Eras Medium ITC"/>
          <w:lang w:val="en-CA"/>
        </w:rPr>
        <w:tab/>
      </w:r>
      <w:r>
        <w:rPr>
          <w:rFonts w:ascii="Eras Medium ITC" w:eastAsia="MS Mincho" w:hAnsi="Eras Medium ITC"/>
          <w:lang w:val="en-CA"/>
        </w:rPr>
        <w:tab/>
      </w:r>
    </w:p>
    <w:p w14:paraId="603C4147" w14:textId="0BAE9BB7" w:rsidR="00676355" w:rsidRPr="00B87327" w:rsidRDefault="00EF2E7C" w:rsidP="00F90530">
      <w:pPr>
        <w:pStyle w:val="PlainText"/>
        <w:rPr>
          <w:rFonts w:ascii="Eras Medium ITC" w:eastAsia="MS Mincho" w:hAnsi="Eras Medium ITC"/>
          <w:lang w:val="en-CA"/>
        </w:rPr>
      </w:pPr>
      <w:proofErr w:type="gramStart"/>
      <w:r w:rsidRPr="00B87327">
        <w:rPr>
          <w:rFonts w:ascii="Eras Medium ITC" w:eastAsia="MS Mincho" w:hAnsi="Eras Medium ITC"/>
          <w:lang w:val="en-CA"/>
        </w:rPr>
        <w:t>File :</w:t>
      </w:r>
      <w:proofErr w:type="gramEnd"/>
      <w:r w:rsidRPr="00B87327">
        <w:rPr>
          <w:rFonts w:ascii="Eras Medium ITC" w:eastAsia="MS Mincho" w:hAnsi="Eras Medium ITC"/>
          <w:lang w:val="en-CA"/>
        </w:rPr>
        <w:t xml:space="preserve"> </w:t>
      </w:r>
      <w:r w:rsidR="003E131B">
        <w:rPr>
          <w:rFonts w:ascii="Eras Medium ITC" w:eastAsia="MS Mincho" w:hAnsi="Eras Medium ITC"/>
          <w:lang w:val="en-CA"/>
        </w:rPr>
        <w:t>SWARMUS</w:t>
      </w:r>
      <w:r w:rsidR="00C13CC7" w:rsidRPr="00C13CC7">
        <w:rPr>
          <w:rFonts w:ascii="Eras Medium ITC" w:eastAsia="MS Mincho" w:hAnsi="Eras Medium ITC"/>
          <w:lang w:val="en-CA"/>
        </w:rPr>
        <w:t>.zip</w:t>
      </w:r>
    </w:p>
    <w:p w14:paraId="02A1377C" w14:textId="77777777" w:rsidR="00321744" w:rsidRPr="00B87327" w:rsidRDefault="00321744" w:rsidP="00F90530">
      <w:pPr>
        <w:pStyle w:val="PlainText"/>
        <w:rPr>
          <w:rFonts w:ascii="Eras Medium ITC" w:eastAsia="MS Mincho" w:hAnsi="Eras Medium ITC"/>
          <w:lang w:val="en-CA"/>
        </w:rPr>
      </w:pPr>
    </w:p>
    <w:tbl>
      <w:tblPr>
        <w:tblW w:w="84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76"/>
        <w:gridCol w:w="4105"/>
        <w:gridCol w:w="567"/>
        <w:gridCol w:w="1845"/>
      </w:tblGrid>
      <w:tr w:rsidR="00676355" w:rsidRPr="00456A70" w14:paraId="682B782F" w14:textId="77777777" w:rsidTr="00616CAA">
        <w:trPr>
          <w:cantSplit/>
          <w:tblHeader/>
        </w:trPr>
        <w:tc>
          <w:tcPr>
            <w:tcW w:w="1976" w:type="dxa"/>
            <w:tcBorders>
              <w:top w:val="single" w:sz="12" w:space="0" w:color="000000"/>
            </w:tcBorders>
            <w:shd w:val="solid" w:color="000080" w:fill="C0C0C0"/>
          </w:tcPr>
          <w:p w14:paraId="7DDA38BB" w14:textId="77777777" w:rsidR="00676355" w:rsidRPr="00676355" w:rsidRDefault="00676355" w:rsidP="00676355">
            <w:pPr>
              <w:pStyle w:val="PlainText"/>
              <w:jc w:val="center"/>
              <w:rPr>
                <w:rFonts w:ascii="Lucida Sans" w:eastAsia="MS Mincho" w:hAnsi="Lucida Sans"/>
                <w:b/>
                <w:bCs/>
                <w:color w:val="FF6600"/>
                <w:sz w:val="24"/>
                <w:szCs w:val="24"/>
                <w:lang w:val="en-US"/>
              </w:rPr>
            </w:pPr>
            <w:r w:rsidRPr="00676355">
              <w:rPr>
                <w:rFonts w:ascii="Lucida Sans" w:eastAsia="MS Mincho" w:hAnsi="Lucida Sans"/>
                <w:b/>
                <w:bCs/>
                <w:color w:val="FF6600"/>
                <w:sz w:val="24"/>
                <w:szCs w:val="24"/>
                <w:lang w:val="en-US"/>
              </w:rPr>
              <w:t>Aspect</w:t>
            </w:r>
          </w:p>
        </w:tc>
        <w:tc>
          <w:tcPr>
            <w:tcW w:w="4105" w:type="dxa"/>
            <w:tcBorders>
              <w:top w:val="single" w:sz="12" w:space="0" w:color="000000"/>
            </w:tcBorders>
            <w:shd w:val="solid" w:color="000080" w:fill="C0C0C0"/>
          </w:tcPr>
          <w:p w14:paraId="37BF4FFA" w14:textId="77777777" w:rsidR="00676355" w:rsidRPr="00676355" w:rsidRDefault="00676355" w:rsidP="00676355">
            <w:pPr>
              <w:autoSpaceDE w:val="0"/>
              <w:autoSpaceDN w:val="0"/>
              <w:adjustRightInd w:val="0"/>
              <w:jc w:val="center"/>
              <w:rPr>
                <w:rFonts w:ascii="Lucida Sans" w:hAnsi="Lucida Sans"/>
                <w:b/>
                <w:bCs/>
                <w:color w:val="FF6600"/>
                <w:sz w:val="24"/>
                <w:szCs w:val="24"/>
                <w:lang w:val="en-US"/>
              </w:rPr>
            </w:pPr>
            <w:r w:rsidRPr="00676355">
              <w:rPr>
                <w:rFonts w:ascii="Lucida Sans" w:hAnsi="Lucida Sans"/>
                <w:b/>
                <w:bCs/>
                <w:color w:val="FF6600"/>
                <w:sz w:val="24"/>
                <w:szCs w:val="24"/>
                <w:lang w:val="en-US"/>
              </w:rPr>
              <w:t>Requirement</w:t>
            </w:r>
          </w:p>
        </w:tc>
        <w:tc>
          <w:tcPr>
            <w:tcW w:w="2412" w:type="dxa"/>
            <w:gridSpan w:val="2"/>
            <w:tcBorders>
              <w:top w:val="single" w:sz="12" w:space="0" w:color="000000"/>
            </w:tcBorders>
            <w:shd w:val="solid" w:color="000080" w:fill="C0C0C0"/>
          </w:tcPr>
          <w:p w14:paraId="416C05E8" w14:textId="77777777" w:rsidR="00676355" w:rsidRPr="00676355" w:rsidRDefault="00676355" w:rsidP="00676355">
            <w:pPr>
              <w:autoSpaceDE w:val="0"/>
              <w:autoSpaceDN w:val="0"/>
              <w:adjustRightInd w:val="0"/>
              <w:jc w:val="center"/>
              <w:rPr>
                <w:rFonts w:ascii="Lucida Sans" w:hAnsi="Lucida Sans"/>
                <w:b/>
                <w:bCs/>
                <w:color w:val="FF6600"/>
                <w:sz w:val="24"/>
                <w:szCs w:val="24"/>
                <w:lang w:val="en-US"/>
              </w:rPr>
            </w:pPr>
            <w:r w:rsidRPr="00676355">
              <w:rPr>
                <w:rFonts w:ascii="Lucida Sans" w:hAnsi="Lucida Sans"/>
                <w:b/>
                <w:bCs/>
                <w:color w:val="FF6600"/>
                <w:sz w:val="24"/>
                <w:szCs w:val="24"/>
                <w:lang w:val="en-US"/>
              </w:rPr>
              <w:t>Standard</w:t>
            </w:r>
          </w:p>
        </w:tc>
      </w:tr>
      <w:tr w:rsidR="00676355" w:rsidRPr="00C50831" w14:paraId="22E54BA8" w14:textId="77777777" w:rsidTr="00456A70">
        <w:tc>
          <w:tcPr>
            <w:tcW w:w="1976" w:type="dxa"/>
            <w:shd w:val="clear" w:color="auto" w:fill="auto"/>
          </w:tcPr>
          <w:p w14:paraId="66AE9A48" w14:textId="77777777" w:rsidR="00676355" w:rsidRPr="00676355" w:rsidRDefault="00676355" w:rsidP="00676355">
            <w:pPr>
              <w:pStyle w:val="PlainText"/>
              <w:jc w:val="right"/>
              <w:rPr>
                <w:rFonts w:ascii="Lucida Sans" w:eastAsia="MS Mincho" w:hAnsi="Lucida Sans"/>
                <w:lang w:val="en-US"/>
              </w:rPr>
            </w:pPr>
            <w:r w:rsidRPr="00676355">
              <w:rPr>
                <w:rFonts w:ascii="Lucida Sans" w:eastAsia="MS Mincho" w:hAnsi="Lucida Sans"/>
                <w:lang w:val="en-US"/>
              </w:rPr>
              <w:t>Laminate type</w:t>
            </w:r>
          </w:p>
        </w:tc>
        <w:tc>
          <w:tcPr>
            <w:tcW w:w="4672" w:type="dxa"/>
            <w:gridSpan w:val="2"/>
            <w:shd w:val="clear" w:color="auto" w:fill="auto"/>
          </w:tcPr>
          <w:p w14:paraId="5361BBFC" w14:textId="417C5C99" w:rsidR="00676355" w:rsidRPr="00676355" w:rsidRDefault="00356FB3" w:rsidP="00112D83">
            <w:pPr>
              <w:autoSpaceDE w:val="0"/>
              <w:autoSpaceDN w:val="0"/>
              <w:adjustRightInd w:val="0"/>
              <w:jc w:val="left"/>
              <w:rPr>
                <w:rFonts w:ascii="Lucida Sans" w:hAnsi="Lucida Sans"/>
                <w:spacing w:val="0"/>
                <w:lang w:val="en-US"/>
              </w:rPr>
            </w:pPr>
            <w:r>
              <w:rPr>
                <w:rFonts w:ascii="Eras Medium ITC" w:eastAsia="MS Mincho" w:hAnsi="Eras Medium ITC"/>
                <w:lang w:val="en-CA"/>
              </w:rPr>
              <w:t>FR-4 </w:t>
            </w:r>
            <w:r w:rsidR="00C50831">
              <w:rPr>
                <w:rFonts w:ascii="Calibri" w:hAnsi="Calibri"/>
                <w:color w:val="000000"/>
                <w:shd w:val="clear" w:color="auto" w:fill="FFFFFF"/>
                <w:lang w:val="en-US"/>
              </w:rPr>
              <w:t xml:space="preserve">TG </w:t>
            </w:r>
            <w:r w:rsidR="007777E6">
              <w:rPr>
                <w:rFonts w:ascii="Calibri" w:hAnsi="Calibri"/>
                <w:color w:val="000000"/>
                <w:shd w:val="clear" w:color="auto" w:fill="FFFFFF"/>
                <w:lang w:val="en-US"/>
              </w:rPr>
              <w:t>150-160</w:t>
            </w:r>
          </w:p>
        </w:tc>
        <w:tc>
          <w:tcPr>
            <w:tcW w:w="1845" w:type="dxa"/>
            <w:shd w:val="clear" w:color="auto" w:fill="auto"/>
          </w:tcPr>
          <w:p w14:paraId="677587BD" w14:textId="77777777" w:rsidR="00676355" w:rsidRPr="00676355" w:rsidRDefault="00676355" w:rsidP="00676355">
            <w:pPr>
              <w:autoSpaceDE w:val="0"/>
              <w:autoSpaceDN w:val="0"/>
              <w:adjustRightInd w:val="0"/>
              <w:jc w:val="left"/>
              <w:rPr>
                <w:rFonts w:ascii="Lucida Sans" w:hAnsi="Lucida Sans"/>
                <w:lang w:val="en-US"/>
              </w:rPr>
            </w:pPr>
          </w:p>
        </w:tc>
      </w:tr>
      <w:tr w:rsidR="00676355" w:rsidRPr="00676355" w14:paraId="7DCD6C74" w14:textId="77777777" w:rsidTr="00456A70">
        <w:tc>
          <w:tcPr>
            <w:tcW w:w="1976" w:type="dxa"/>
            <w:shd w:val="clear" w:color="auto" w:fill="auto"/>
          </w:tcPr>
          <w:p w14:paraId="51943862" w14:textId="77777777" w:rsidR="00676355" w:rsidRPr="00676355" w:rsidRDefault="002B4411" w:rsidP="00676355">
            <w:pPr>
              <w:pStyle w:val="PlainText"/>
              <w:jc w:val="right"/>
              <w:rPr>
                <w:rFonts w:ascii="Lucida Sans" w:eastAsia="MS Mincho" w:hAnsi="Lucida Sans"/>
                <w:lang w:val="en-US"/>
              </w:rPr>
            </w:pPr>
            <w:r>
              <w:rPr>
                <w:rFonts w:ascii="Lucida Sans" w:eastAsia="MS Mincho" w:hAnsi="Lucida Sans"/>
                <w:lang w:val="en-US"/>
              </w:rPr>
              <w:t xml:space="preserve">Number of </w:t>
            </w:r>
            <w:r w:rsidR="00676355" w:rsidRPr="00676355">
              <w:rPr>
                <w:rFonts w:ascii="Lucida Sans" w:eastAsia="MS Mincho" w:hAnsi="Lucida Sans"/>
                <w:lang w:val="en-US"/>
              </w:rPr>
              <w:t>layer(s)</w:t>
            </w:r>
          </w:p>
        </w:tc>
        <w:tc>
          <w:tcPr>
            <w:tcW w:w="4672" w:type="dxa"/>
            <w:gridSpan w:val="2"/>
            <w:shd w:val="clear" w:color="auto" w:fill="auto"/>
          </w:tcPr>
          <w:p w14:paraId="3E43E4F6" w14:textId="1F31BBE2" w:rsidR="00676355" w:rsidRPr="00676355" w:rsidRDefault="003E131B" w:rsidP="00055D4C">
            <w:pPr>
              <w:pStyle w:val="PlainText"/>
              <w:jc w:val="left"/>
              <w:rPr>
                <w:rFonts w:ascii="Lucida Sans" w:eastAsia="MS Mincho" w:hAnsi="Lucida Sans"/>
                <w:lang w:val="en-US"/>
              </w:rPr>
            </w:pPr>
            <w:r>
              <w:rPr>
                <w:rFonts w:ascii="Lucida Sans" w:eastAsia="MS Mincho" w:hAnsi="Lucida Sans"/>
                <w:lang w:val="en-US"/>
              </w:rPr>
              <w:t>8</w:t>
            </w:r>
          </w:p>
        </w:tc>
        <w:tc>
          <w:tcPr>
            <w:tcW w:w="1845" w:type="dxa"/>
            <w:shd w:val="clear" w:color="auto" w:fill="auto"/>
          </w:tcPr>
          <w:p w14:paraId="4DB397A5" w14:textId="77777777" w:rsidR="00676355" w:rsidRPr="00676355" w:rsidRDefault="00676355" w:rsidP="00676355">
            <w:pPr>
              <w:pStyle w:val="PlainText"/>
              <w:jc w:val="left"/>
              <w:rPr>
                <w:rFonts w:ascii="Lucida Sans" w:eastAsia="MS Mincho" w:hAnsi="Lucida Sans"/>
                <w:lang w:val="en-US"/>
              </w:rPr>
            </w:pPr>
          </w:p>
        </w:tc>
      </w:tr>
      <w:tr w:rsidR="00E80191" w:rsidRPr="00A414F1" w14:paraId="200DF09C" w14:textId="77777777" w:rsidTr="00456A70">
        <w:tc>
          <w:tcPr>
            <w:tcW w:w="1976" w:type="dxa"/>
            <w:shd w:val="clear" w:color="auto" w:fill="auto"/>
          </w:tcPr>
          <w:p w14:paraId="4CC6A456" w14:textId="77777777" w:rsidR="00E80191" w:rsidRDefault="00E80191" w:rsidP="00676355">
            <w:pPr>
              <w:pStyle w:val="PlainText"/>
              <w:jc w:val="right"/>
              <w:rPr>
                <w:rFonts w:ascii="Lucida Sans" w:eastAsia="MS Mincho" w:hAnsi="Lucida Sans"/>
                <w:lang w:val="en-US"/>
              </w:rPr>
            </w:pPr>
            <w:r>
              <w:rPr>
                <w:rFonts w:ascii="Lucida Sans" w:eastAsia="MS Mincho" w:hAnsi="Lucida Sans"/>
                <w:lang w:val="en-US"/>
              </w:rPr>
              <w:t>Gerber files</w:t>
            </w:r>
          </w:p>
        </w:tc>
        <w:tc>
          <w:tcPr>
            <w:tcW w:w="4672" w:type="dxa"/>
            <w:gridSpan w:val="2"/>
            <w:shd w:val="clear" w:color="auto" w:fill="auto"/>
          </w:tcPr>
          <w:p w14:paraId="7B9B5D5E" w14:textId="77777777" w:rsidR="00E80191" w:rsidRPr="00F62789" w:rsidRDefault="00CD52B5">
            <w:pPr>
              <w:rPr>
                <w:rFonts w:ascii="Times New Roman" w:hAnsi="Times New Roman"/>
                <w:i/>
                <w:lang w:val="en-CA"/>
              </w:rPr>
            </w:pPr>
            <w:r w:rsidRPr="00F62789">
              <w:rPr>
                <w:rFonts w:ascii="Times New Roman" w:hAnsi="Times New Roman"/>
                <w:i/>
                <w:lang w:val="en-CA"/>
              </w:rPr>
              <w:t>Copper</w:t>
            </w:r>
          </w:p>
          <w:tbl>
            <w:tblPr>
              <w:tblStyle w:val="TableGrid"/>
              <w:tblW w:w="4280" w:type="dxa"/>
              <w:tblLayout w:type="fixed"/>
              <w:tblLook w:val="04A0" w:firstRow="1" w:lastRow="0" w:firstColumn="1" w:lastColumn="0" w:noHBand="0" w:noVBand="1"/>
            </w:tblPr>
            <w:tblGrid>
              <w:gridCol w:w="1723"/>
              <w:gridCol w:w="855"/>
              <w:gridCol w:w="851"/>
              <w:gridCol w:w="851"/>
            </w:tblGrid>
            <w:tr w:rsidR="00F850D9" w:rsidRPr="00C50831" w14:paraId="3512EE82" w14:textId="77777777" w:rsidTr="00F850D9">
              <w:tc>
                <w:tcPr>
                  <w:tcW w:w="1723" w:type="dxa"/>
                </w:tcPr>
                <w:p w14:paraId="1259CF18" w14:textId="77777777" w:rsidR="00F850D9" w:rsidRPr="00CA78D8" w:rsidRDefault="00F850D9" w:rsidP="00055D4C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b/>
                      <w:noProof/>
                      <w:sz w:val="14"/>
                      <w:szCs w:val="14"/>
                      <w:lang w:val="en-CA" w:eastAsia="fr-CA"/>
                    </w:rPr>
                  </w:pPr>
                  <w:r w:rsidRPr="00CA78D8">
                    <w:rPr>
                      <w:rFonts w:ascii="Times New Roman" w:hAnsi="Times New Roman" w:cs="Times New Roman"/>
                      <w:b/>
                      <w:noProof/>
                      <w:sz w:val="14"/>
                      <w:szCs w:val="14"/>
                      <w:lang w:val="en-CA" w:eastAsia="fr-CA"/>
                    </w:rPr>
                    <w:t>Description</w:t>
                  </w:r>
                </w:p>
              </w:tc>
              <w:tc>
                <w:tcPr>
                  <w:tcW w:w="855" w:type="dxa"/>
                </w:tcPr>
                <w:p w14:paraId="1A6A8D95" w14:textId="77777777" w:rsidR="00F850D9" w:rsidRPr="00CA78D8" w:rsidRDefault="00F850D9" w:rsidP="00055D4C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b/>
                      <w:noProof/>
                      <w:sz w:val="14"/>
                      <w:szCs w:val="14"/>
                      <w:lang w:val="en-CA" w:eastAsia="fr-CA"/>
                    </w:rPr>
                  </w:pPr>
                  <w:r w:rsidRPr="00CA78D8">
                    <w:rPr>
                      <w:rFonts w:ascii="Times New Roman" w:hAnsi="Times New Roman" w:cs="Times New Roman"/>
                      <w:b/>
                      <w:noProof/>
                      <w:sz w:val="14"/>
                      <w:szCs w:val="14"/>
                      <w:lang w:val="en-CA" w:eastAsia="fr-CA"/>
                    </w:rPr>
                    <w:t>File name</w:t>
                  </w:r>
                </w:p>
              </w:tc>
              <w:tc>
                <w:tcPr>
                  <w:tcW w:w="851" w:type="dxa"/>
                </w:tcPr>
                <w:p w14:paraId="04C65A02" w14:textId="77777777" w:rsidR="00F850D9" w:rsidRPr="00CA78D8" w:rsidRDefault="00F850D9" w:rsidP="00E80191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b/>
                      <w:noProof/>
                      <w:sz w:val="14"/>
                      <w:szCs w:val="14"/>
                      <w:lang w:val="en-CA" w:eastAsia="fr-CA"/>
                    </w:rPr>
                  </w:pPr>
                  <w:r w:rsidRPr="00CA78D8">
                    <w:rPr>
                      <w:rFonts w:ascii="Times New Roman" w:hAnsi="Times New Roman" w:cs="Times New Roman"/>
                      <w:b/>
                      <w:noProof/>
                      <w:sz w:val="14"/>
                      <w:szCs w:val="14"/>
                      <w:lang w:val="en-CA" w:eastAsia="fr-CA"/>
                    </w:rPr>
                    <w:t>File polarity</w:t>
                  </w:r>
                </w:p>
              </w:tc>
              <w:tc>
                <w:tcPr>
                  <w:tcW w:w="851" w:type="dxa"/>
                </w:tcPr>
                <w:p w14:paraId="4877C024" w14:textId="77777777" w:rsidR="00F850D9" w:rsidRPr="00CA78D8" w:rsidRDefault="00F850D9" w:rsidP="00E80191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b/>
                      <w:noProof/>
                      <w:sz w:val="14"/>
                      <w:szCs w:val="14"/>
                      <w:lang w:val="en-CA" w:eastAsia="fr-CA"/>
                    </w:rPr>
                  </w:pPr>
                  <w:r w:rsidRPr="00CA78D8">
                    <w:rPr>
                      <w:rFonts w:ascii="Times New Roman" w:hAnsi="Times New Roman" w:cs="Times New Roman"/>
                      <w:b/>
                      <w:noProof/>
                      <w:sz w:val="14"/>
                      <w:szCs w:val="14"/>
                      <w:lang w:val="en-CA" w:eastAsia="fr-CA"/>
                    </w:rPr>
                    <w:t>Controlled Impedance</w:t>
                  </w:r>
                </w:p>
              </w:tc>
            </w:tr>
            <w:tr w:rsidR="00F850D9" w:rsidRPr="00C50831" w14:paraId="72682BEC" w14:textId="77777777" w:rsidTr="00F850D9">
              <w:tc>
                <w:tcPr>
                  <w:tcW w:w="1723" w:type="dxa"/>
                </w:tcPr>
                <w:p w14:paraId="3254CB5E" w14:textId="77777777" w:rsidR="00F850D9" w:rsidRPr="004463E4" w:rsidRDefault="00F850D9" w:rsidP="00055D4C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 w:rsidRPr="004463E4"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Top layer</w:t>
                  </w:r>
                </w:p>
              </w:tc>
              <w:tc>
                <w:tcPr>
                  <w:tcW w:w="855" w:type="dxa"/>
                </w:tcPr>
                <w:p w14:paraId="7A0A9C54" w14:textId="77777777" w:rsidR="00F850D9" w:rsidRPr="004463E4" w:rsidRDefault="00F850D9" w:rsidP="00055D4C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 w:rsidRPr="004463E4"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.GTL</w:t>
                  </w:r>
                </w:p>
              </w:tc>
              <w:tc>
                <w:tcPr>
                  <w:tcW w:w="851" w:type="dxa"/>
                </w:tcPr>
                <w:p w14:paraId="041C31CA" w14:textId="77777777" w:rsidR="00F850D9" w:rsidRPr="004463E4" w:rsidRDefault="00F850D9" w:rsidP="00055D4C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 w:rsidRPr="004463E4"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Positive</w:t>
                  </w:r>
                </w:p>
              </w:tc>
              <w:tc>
                <w:tcPr>
                  <w:tcW w:w="851" w:type="dxa"/>
                </w:tcPr>
                <w:p w14:paraId="48AEBBD1" w14:textId="0E6D270C" w:rsidR="00F850D9" w:rsidRPr="004463E4" w:rsidRDefault="00653194" w:rsidP="00055D4C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No</w:t>
                  </w:r>
                </w:p>
              </w:tc>
            </w:tr>
            <w:tr w:rsidR="00F850D9" w:rsidRPr="00C50831" w14:paraId="776895F9" w14:textId="77777777" w:rsidTr="00F850D9">
              <w:tc>
                <w:tcPr>
                  <w:tcW w:w="1723" w:type="dxa"/>
                </w:tcPr>
                <w:p w14:paraId="2169E543" w14:textId="4CF03DD9" w:rsidR="00F850D9" w:rsidRPr="004463E4" w:rsidRDefault="00F850D9" w:rsidP="00055D4C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 w:rsidRPr="00D51B95"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Int. layer 0</w:t>
                  </w:r>
                  <w:r w:rsidR="00A414F1"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2</w:t>
                  </w:r>
                  <w:r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 xml:space="preserve"> (</w:t>
                  </w:r>
                  <w:r w:rsidR="00A414F1"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GND_1</w:t>
                  </w:r>
                  <w:r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)</w:t>
                  </w:r>
                </w:p>
              </w:tc>
              <w:tc>
                <w:tcPr>
                  <w:tcW w:w="855" w:type="dxa"/>
                </w:tcPr>
                <w:p w14:paraId="768CFDCC" w14:textId="77777777" w:rsidR="00F850D9" w:rsidRPr="004463E4" w:rsidRDefault="00F850D9" w:rsidP="00055D4C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.GP1</w:t>
                  </w:r>
                </w:p>
              </w:tc>
              <w:tc>
                <w:tcPr>
                  <w:tcW w:w="851" w:type="dxa"/>
                </w:tcPr>
                <w:p w14:paraId="19F17FBC" w14:textId="03EB3587" w:rsidR="00F850D9" w:rsidRPr="004463E4" w:rsidRDefault="003E131B" w:rsidP="00055D4C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Negative</w:t>
                  </w:r>
                </w:p>
              </w:tc>
              <w:tc>
                <w:tcPr>
                  <w:tcW w:w="851" w:type="dxa"/>
                </w:tcPr>
                <w:p w14:paraId="60BE1641" w14:textId="77777777" w:rsidR="00F850D9" w:rsidRPr="00D51B95" w:rsidRDefault="00F850D9" w:rsidP="00055D4C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No</w:t>
                  </w:r>
                </w:p>
              </w:tc>
            </w:tr>
            <w:tr w:rsidR="00F850D9" w:rsidRPr="00C50831" w14:paraId="41521E3E" w14:textId="77777777" w:rsidTr="00F850D9">
              <w:tc>
                <w:tcPr>
                  <w:tcW w:w="1723" w:type="dxa"/>
                </w:tcPr>
                <w:p w14:paraId="024E73E9" w14:textId="4D11D28D" w:rsidR="00F850D9" w:rsidRPr="004463E4" w:rsidRDefault="00456A70" w:rsidP="003B37E9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Int. layer 0</w:t>
                  </w:r>
                  <w:r w:rsidR="00A414F1"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3</w:t>
                  </w:r>
                  <w:r w:rsidR="00F850D9"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 xml:space="preserve"> (</w:t>
                  </w:r>
                  <w:r w:rsidR="00A414F1"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SIG_1</w:t>
                  </w:r>
                  <w:r w:rsidR="00F850D9"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)</w:t>
                  </w:r>
                </w:p>
              </w:tc>
              <w:tc>
                <w:tcPr>
                  <w:tcW w:w="855" w:type="dxa"/>
                </w:tcPr>
                <w:p w14:paraId="16C16E44" w14:textId="40B650A0" w:rsidR="00F850D9" w:rsidRPr="004463E4" w:rsidRDefault="00F850D9" w:rsidP="00055D4C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.G</w:t>
                  </w:r>
                  <w:r w:rsidR="00A414F1"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1</w:t>
                  </w:r>
                </w:p>
              </w:tc>
              <w:tc>
                <w:tcPr>
                  <w:tcW w:w="851" w:type="dxa"/>
                </w:tcPr>
                <w:p w14:paraId="15AFD829" w14:textId="2D48329B" w:rsidR="00F850D9" w:rsidRPr="004463E4" w:rsidRDefault="00C43A9A" w:rsidP="00055D4C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Positive</w:t>
                  </w:r>
                </w:p>
              </w:tc>
              <w:tc>
                <w:tcPr>
                  <w:tcW w:w="851" w:type="dxa"/>
                </w:tcPr>
                <w:p w14:paraId="160462E1" w14:textId="4894423B" w:rsidR="00F850D9" w:rsidRPr="00D51B95" w:rsidRDefault="00653194" w:rsidP="00055D4C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No</w:t>
                  </w:r>
                </w:p>
              </w:tc>
            </w:tr>
            <w:tr w:rsidR="00A414F1" w:rsidRPr="00C50831" w14:paraId="7FED1118" w14:textId="77777777" w:rsidTr="00F850D9">
              <w:tc>
                <w:tcPr>
                  <w:tcW w:w="1723" w:type="dxa"/>
                </w:tcPr>
                <w:p w14:paraId="379BA8CE" w14:textId="41979F0D" w:rsidR="00A414F1" w:rsidRDefault="00A414F1" w:rsidP="00A414F1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 w:rsidRPr="00D51B95"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Int. layer 0</w:t>
                  </w:r>
                  <w:r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4 (GND_2)</w:t>
                  </w:r>
                </w:p>
              </w:tc>
              <w:tc>
                <w:tcPr>
                  <w:tcW w:w="855" w:type="dxa"/>
                </w:tcPr>
                <w:p w14:paraId="69A7BE80" w14:textId="37F0BF88" w:rsidR="00A414F1" w:rsidRDefault="00A414F1" w:rsidP="00A414F1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.GP2</w:t>
                  </w:r>
                </w:p>
              </w:tc>
              <w:tc>
                <w:tcPr>
                  <w:tcW w:w="851" w:type="dxa"/>
                </w:tcPr>
                <w:p w14:paraId="63442245" w14:textId="7AC17750" w:rsidR="00A414F1" w:rsidRDefault="00A414F1" w:rsidP="00A414F1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Negative</w:t>
                  </w:r>
                </w:p>
              </w:tc>
              <w:tc>
                <w:tcPr>
                  <w:tcW w:w="851" w:type="dxa"/>
                </w:tcPr>
                <w:p w14:paraId="47E38EE0" w14:textId="6B0B2E12" w:rsidR="00A414F1" w:rsidRDefault="00A414F1" w:rsidP="00A414F1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No</w:t>
                  </w:r>
                </w:p>
              </w:tc>
            </w:tr>
            <w:tr w:rsidR="00A414F1" w:rsidRPr="00C50831" w14:paraId="3B29E901" w14:textId="77777777" w:rsidTr="00F850D9">
              <w:tc>
                <w:tcPr>
                  <w:tcW w:w="1723" w:type="dxa"/>
                </w:tcPr>
                <w:p w14:paraId="502B00B2" w14:textId="318A3D2A" w:rsidR="00A414F1" w:rsidRDefault="00A414F1" w:rsidP="00A414F1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Int. layer 05 (PWR)</w:t>
                  </w:r>
                </w:p>
              </w:tc>
              <w:tc>
                <w:tcPr>
                  <w:tcW w:w="855" w:type="dxa"/>
                </w:tcPr>
                <w:p w14:paraId="1CC68E39" w14:textId="59E12D47" w:rsidR="00A414F1" w:rsidRDefault="00A414F1" w:rsidP="00A414F1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.GP3</w:t>
                  </w:r>
                </w:p>
              </w:tc>
              <w:tc>
                <w:tcPr>
                  <w:tcW w:w="851" w:type="dxa"/>
                </w:tcPr>
                <w:p w14:paraId="084AE738" w14:textId="22E50A0D" w:rsidR="00A414F1" w:rsidRDefault="00A414F1" w:rsidP="00A414F1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Negative</w:t>
                  </w:r>
                </w:p>
              </w:tc>
              <w:tc>
                <w:tcPr>
                  <w:tcW w:w="851" w:type="dxa"/>
                </w:tcPr>
                <w:p w14:paraId="3C94FFE6" w14:textId="157D21F0" w:rsidR="00A414F1" w:rsidRDefault="00A414F1" w:rsidP="00A414F1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No</w:t>
                  </w:r>
                </w:p>
              </w:tc>
            </w:tr>
            <w:tr w:rsidR="00A414F1" w:rsidRPr="00C50831" w14:paraId="59557230" w14:textId="77777777" w:rsidTr="00F850D9">
              <w:tc>
                <w:tcPr>
                  <w:tcW w:w="1723" w:type="dxa"/>
                </w:tcPr>
                <w:p w14:paraId="7E5551ED" w14:textId="2B6441EA" w:rsidR="00A414F1" w:rsidRDefault="00A414F1" w:rsidP="00A414F1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 w:rsidRPr="00D51B95"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Int. layer 0</w:t>
                  </w:r>
                  <w:r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6 (SIG_2)</w:t>
                  </w:r>
                </w:p>
              </w:tc>
              <w:tc>
                <w:tcPr>
                  <w:tcW w:w="855" w:type="dxa"/>
                </w:tcPr>
                <w:p w14:paraId="2A34F68C" w14:textId="6BA76B0D" w:rsidR="00A414F1" w:rsidRDefault="00A414F1" w:rsidP="00A414F1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.G2</w:t>
                  </w:r>
                </w:p>
              </w:tc>
              <w:tc>
                <w:tcPr>
                  <w:tcW w:w="851" w:type="dxa"/>
                </w:tcPr>
                <w:p w14:paraId="4CE31FAB" w14:textId="03E58655" w:rsidR="00A414F1" w:rsidRDefault="00A414F1" w:rsidP="00A414F1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Positive</w:t>
                  </w:r>
                </w:p>
              </w:tc>
              <w:tc>
                <w:tcPr>
                  <w:tcW w:w="851" w:type="dxa"/>
                </w:tcPr>
                <w:p w14:paraId="4042AF8C" w14:textId="4F5C3BD2" w:rsidR="00A414F1" w:rsidRDefault="00653194" w:rsidP="00A414F1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No</w:t>
                  </w:r>
                </w:p>
              </w:tc>
            </w:tr>
            <w:tr w:rsidR="00A414F1" w:rsidRPr="00C50831" w14:paraId="7A7B759D" w14:textId="77777777" w:rsidTr="00F850D9">
              <w:tc>
                <w:tcPr>
                  <w:tcW w:w="1723" w:type="dxa"/>
                </w:tcPr>
                <w:p w14:paraId="6D022F08" w14:textId="5318D605" w:rsidR="00A414F1" w:rsidRDefault="00A414F1" w:rsidP="00A414F1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Int. layer 07 (GND_3)</w:t>
                  </w:r>
                </w:p>
              </w:tc>
              <w:tc>
                <w:tcPr>
                  <w:tcW w:w="855" w:type="dxa"/>
                </w:tcPr>
                <w:p w14:paraId="07D3430A" w14:textId="73480ED1" w:rsidR="00A414F1" w:rsidRDefault="00A414F1" w:rsidP="00A414F1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.GP4</w:t>
                  </w:r>
                </w:p>
              </w:tc>
              <w:tc>
                <w:tcPr>
                  <w:tcW w:w="851" w:type="dxa"/>
                </w:tcPr>
                <w:p w14:paraId="4EBF974C" w14:textId="677D0C3B" w:rsidR="00A414F1" w:rsidRDefault="00A414F1" w:rsidP="00A414F1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Negative</w:t>
                  </w:r>
                </w:p>
              </w:tc>
              <w:tc>
                <w:tcPr>
                  <w:tcW w:w="851" w:type="dxa"/>
                </w:tcPr>
                <w:p w14:paraId="271C0F16" w14:textId="3411E808" w:rsidR="00A414F1" w:rsidRDefault="00A414F1" w:rsidP="00A414F1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No</w:t>
                  </w:r>
                </w:p>
              </w:tc>
            </w:tr>
            <w:tr w:rsidR="00A414F1" w:rsidRPr="00C50831" w14:paraId="7DECD35F" w14:textId="77777777" w:rsidTr="00F850D9">
              <w:tc>
                <w:tcPr>
                  <w:tcW w:w="1723" w:type="dxa"/>
                </w:tcPr>
                <w:p w14:paraId="19B6D158" w14:textId="77777777" w:rsidR="00A414F1" w:rsidRPr="00D51B95" w:rsidRDefault="00A414F1" w:rsidP="00A414F1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 w:rsidRPr="00D51B95"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Bottom layer</w:t>
                  </w:r>
                </w:p>
              </w:tc>
              <w:tc>
                <w:tcPr>
                  <w:tcW w:w="855" w:type="dxa"/>
                </w:tcPr>
                <w:p w14:paraId="1589EA26" w14:textId="77777777" w:rsidR="00A414F1" w:rsidRPr="00D51B95" w:rsidRDefault="00A414F1" w:rsidP="00A414F1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 w:rsidRPr="00D51B95"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.GBL</w:t>
                  </w:r>
                </w:p>
              </w:tc>
              <w:tc>
                <w:tcPr>
                  <w:tcW w:w="851" w:type="dxa"/>
                </w:tcPr>
                <w:p w14:paraId="66E86ABA" w14:textId="77777777" w:rsidR="00A414F1" w:rsidRPr="00D51B95" w:rsidRDefault="00A414F1" w:rsidP="00A414F1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 w:rsidRPr="00D51B95"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Positive</w:t>
                  </w:r>
                </w:p>
              </w:tc>
              <w:tc>
                <w:tcPr>
                  <w:tcW w:w="851" w:type="dxa"/>
                </w:tcPr>
                <w:p w14:paraId="7D5340E0" w14:textId="79372D55" w:rsidR="00A414F1" w:rsidRPr="00D51B95" w:rsidRDefault="00653194" w:rsidP="00A414F1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No</w:t>
                  </w:r>
                </w:p>
              </w:tc>
            </w:tr>
          </w:tbl>
          <w:p w14:paraId="0175E96A" w14:textId="77777777" w:rsidR="00E80191" w:rsidRPr="00F62789" w:rsidRDefault="00CD52B5" w:rsidP="004463E4">
            <w:pPr>
              <w:spacing w:before="120"/>
              <w:rPr>
                <w:rFonts w:ascii="Times New Roman" w:hAnsi="Times New Roman"/>
                <w:i/>
                <w:lang w:val="en-CA"/>
              </w:rPr>
            </w:pPr>
            <w:r w:rsidRPr="00F62789">
              <w:rPr>
                <w:rFonts w:ascii="Times New Roman" w:hAnsi="Times New Roman"/>
                <w:i/>
                <w:lang w:val="en-CA"/>
              </w:rPr>
              <w:t>Mask and silkscreen</w:t>
            </w:r>
          </w:p>
          <w:tbl>
            <w:tblPr>
              <w:tblStyle w:val="TableGrid"/>
              <w:tblW w:w="3283" w:type="dxa"/>
              <w:tblLayout w:type="fixed"/>
              <w:tblLook w:val="04A0" w:firstRow="1" w:lastRow="0" w:firstColumn="1" w:lastColumn="0" w:noHBand="0" w:noVBand="1"/>
            </w:tblPr>
            <w:tblGrid>
              <w:gridCol w:w="1582"/>
              <w:gridCol w:w="1701"/>
            </w:tblGrid>
            <w:tr w:rsidR="00936E14" w:rsidRPr="00C50831" w14:paraId="2424EAFB" w14:textId="77777777" w:rsidTr="00936E14">
              <w:tc>
                <w:tcPr>
                  <w:tcW w:w="1582" w:type="dxa"/>
                </w:tcPr>
                <w:p w14:paraId="23882B67" w14:textId="77777777" w:rsidR="00936E14" w:rsidRPr="00CA78D8" w:rsidRDefault="00936E14" w:rsidP="00936E14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b/>
                      <w:noProof/>
                      <w:sz w:val="14"/>
                      <w:szCs w:val="14"/>
                      <w:lang w:val="en-CA" w:eastAsia="fr-CA"/>
                    </w:rPr>
                  </w:pPr>
                  <w:r w:rsidRPr="00CA78D8">
                    <w:rPr>
                      <w:rFonts w:ascii="Times New Roman" w:hAnsi="Times New Roman" w:cs="Times New Roman"/>
                      <w:b/>
                      <w:noProof/>
                      <w:sz w:val="14"/>
                      <w:szCs w:val="14"/>
                      <w:lang w:val="en-CA" w:eastAsia="fr-CA"/>
                    </w:rPr>
                    <w:t>Description</w:t>
                  </w:r>
                </w:p>
              </w:tc>
              <w:tc>
                <w:tcPr>
                  <w:tcW w:w="1701" w:type="dxa"/>
                </w:tcPr>
                <w:p w14:paraId="39F5C21F" w14:textId="77777777" w:rsidR="00936E14" w:rsidRPr="00CA78D8" w:rsidRDefault="00936E14" w:rsidP="00936E14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b/>
                      <w:noProof/>
                      <w:sz w:val="14"/>
                      <w:szCs w:val="14"/>
                      <w:lang w:val="en-CA" w:eastAsia="fr-CA"/>
                    </w:rPr>
                  </w:pPr>
                  <w:r w:rsidRPr="00CA78D8">
                    <w:rPr>
                      <w:rFonts w:ascii="Times New Roman" w:hAnsi="Times New Roman" w:cs="Times New Roman"/>
                      <w:b/>
                      <w:noProof/>
                      <w:sz w:val="14"/>
                      <w:szCs w:val="14"/>
                      <w:lang w:val="en-CA" w:eastAsia="fr-CA"/>
                    </w:rPr>
                    <w:t>File name</w:t>
                  </w:r>
                </w:p>
              </w:tc>
            </w:tr>
            <w:tr w:rsidR="00936E14" w:rsidRPr="00C50831" w14:paraId="63C4FFFE" w14:textId="77777777" w:rsidTr="00936E14">
              <w:tc>
                <w:tcPr>
                  <w:tcW w:w="1582" w:type="dxa"/>
                </w:tcPr>
                <w:p w14:paraId="0334B5F9" w14:textId="77777777" w:rsidR="00936E14" w:rsidRPr="00D51B95" w:rsidRDefault="00936E14" w:rsidP="00936E14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 w:rsidRPr="00D51B95"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Top solder mask</w:t>
                  </w:r>
                </w:p>
              </w:tc>
              <w:tc>
                <w:tcPr>
                  <w:tcW w:w="1701" w:type="dxa"/>
                </w:tcPr>
                <w:p w14:paraId="1835D1F9" w14:textId="77777777" w:rsidR="00936E14" w:rsidRPr="00D51B95" w:rsidRDefault="00936E14" w:rsidP="00936E14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 w:rsidRPr="00D51B95"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.GTS</w:t>
                  </w:r>
                </w:p>
              </w:tc>
            </w:tr>
            <w:tr w:rsidR="00936E14" w:rsidRPr="00C50831" w14:paraId="43999D75" w14:textId="77777777" w:rsidTr="00936E14">
              <w:tc>
                <w:tcPr>
                  <w:tcW w:w="1582" w:type="dxa"/>
                </w:tcPr>
                <w:p w14:paraId="179DAF82" w14:textId="77777777" w:rsidR="00936E14" w:rsidRPr="00D51B95" w:rsidRDefault="00936E14" w:rsidP="00936E14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 w:rsidRPr="00D51B95"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Top silkscreen</w:t>
                  </w:r>
                </w:p>
              </w:tc>
              <w:tc>
                <w:tcPr>
                  <w:tcW w:w="1701" w:type="dxa"/>
                </w:tcPr>
                <w:p w14:paraId="1762C7D9" w14:textId="77777777" w:rsidR="00936E14" w:rsidRPr="00D51B95" w:rsidRDefault="00936E14" w:rsidP="00936E14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 w:rsidRPr="00D51B95"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.GTO</w:t>
                  </w:r>
                </w:p>
              </w:tc>
            </w:tr>
            <w:tr w:rsidR="00936E14" w:rsidRPr="00C50831" w14:paraId="7E6EA145" w14:textId="77777777" w:rsidTr="00936E14">
              <w:tc>
                <w:tcPr>
                  <w:tcW w:w="1582" w:type="dxa"/>
                </w:tcPr>
                <w:p w14:paraId="1728A6B8" w14:textId="77777777" w:rsidR="00936E14" w:rsidRPr="00D51B95" w:rsidRDefault="00936E14" w:rsidP="00936E14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 w:rsidRPr="00D51B95"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Bottom solder mask</w:t>
                  </w:r>
                </w:p>
              </w:tc>
              <w:tc>
                <w:tcPr>
                  <w:tcW w:w="1701" w:type="dxa"/>
                </w:tcPr>
                <w:p w14:paraId="0D909346" w14:textId="77777777" w:rsidR="00936E14" w:rsidRPr="00D51B95" w:rsidRDefault="00936E14" w:rsidP="00936E14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 w:rsidRPr="00D51B95"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.GBS</w:t>
                  </w:r>
                </w:p>
              </w:tc>
            </w:tr>
            <w:tr w:rsidR="00936E14" w:rsidRPr="00C50831" w14:paraId="65817C6C" w14:textId="77777777" w:rsidTr="00936E14">
              <w:tc>
                <w:tcPr>
                  <w:tcW w:w="1582" w:type="dxa"/>
                </w:tcPr>
                <w:p w14:paraId="752DC0C9" w14:textId="77777777" w:rsidR="00936E14" w:rsidRPr="00D51B95" w:rsidRDefault="00936E14" w:rsidP="00936E14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 w:rsidRPr="00D51B95"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Bottom silkscreen</w:t>
                  </w:r>
                </w:p>
              </w:tc>
              <w:tc>
                <w:tcPr>
                  <w:tcW w:w="1701" w:type="dxa"/>
                </w:tcPr>
                <w:p w14:paraId="7749CE6F" w14:textId="77777777" w:rsidR="00936E14" w:rsidRPr="00D51B95" w:rsidRDefault="00936E14" w:rsidP="00936E14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 w:rsidRPr="00D51B95"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.GBO</w:t>
                  </w:r>
                </w:p>
              </w:tc>
            </w:tr>
          </w:tbl>
          <w:p w14:paraId="338F1E11" w14:textId="77777777" w:rsidR="00CD52B5" w:rsidRPr="00F62789" w:rsidRDefault="00CD52B5" w:rsidP="004463E4">
            <w:pPr>
              <w:spacing w:before="120"/>
              <w:rPr>
                <w:rFonts w:ascii="Times New Roman" w:hAnsi="Times New Roman"/>
                <w:i/>
                <w:lang w:val="en-CA"/>
              </w:rPr>
            </w:pPr>
            <w:r w:rsidRPr="00F62789">
              <w:rPr>
                <w:rFonts w:ascii="Times New Roman" w:hAnsi="Times New Roman"/>
                <w:i/>
                <w:lang w:val="en-CA"/>
              </w:rPr>
              <w:t>Mechanical and drill</w:t>
            </w:r>
          </w:p>
          <w:tbl>
            <w:tblPr>
              <w:tblStyle w:val="TableGrid"/>
              <w:tblW w:w="3283" w:type="dxa"/>
              <w:tblLayout w:type="fixed"/>
              <w:tblLook w:val="04A0" w:firstRow="1" w:lastRow="0" w:firstColumn="1" w:lastColumn="0" w:noHBand="0" w:noVBand="1"/>
            </w:tblPr>
            <w:tblGrid>
              <w:gridCol w:w="1582"/>
              <w:gridCol w:w="1701"/>
            </w:tblGrid>
            <w:tr w:rsidR="00CD52B5" w:rsidRPr="00C50831" w14:paraId="6EDE154D" w14:textId="77777777" w:rsidTr="005D00BC">
              <w:tc>
                <w:tcPr>
                  <w:tcW w:w="1582" w:type="dxa"/>
                </w:tcPr>
                <w:p w14:paraId="14813C0F" w14:textId="77777777" w:rsidR="00CD52B5" w:rsidRPr="00CA78D8" w:rsidRDefault="00CD52B5" w:rsidP="00CD52B5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b/>
                      <w:noProof/>
                      <w:sz w:val="14"/>
                      <w:szCs w:val="14"/>
                      <w:lang w:val="en-CA" w:eastAsia="fr-CA"/>
                    </w:rPr>
                  </w:pPr>
                  <w:r w:rsidRPr="00CA78D8">
                    <w:rPr>
                      <w:rFonts w:ascii="Times New Roman" w:hAnsi="Times New Roman" w:cs="Times New Roman"/>
                      <w:b/>
                      <w:noProof/>
                      <w:sz w:val="14"/>
                      <w:szCs w:val="14"/>
                      <w:lang w:val="en-CA" w:eastAsia="fr-CA"/>
                    </w:rPr>
                    <w:t>Description</w:t>
                  </w:r>
                </w:p>
              </w:tc>
              <w:tc>
                <w:tcPr>
                  <w:tcW w:w="1701" w:type="dxa"/>
                </w:tcPr>
                <w:p w14:paraId="3CE9C2AC" w14:textId="77777777" w:rsidR="00CD52B5" w:rsidRPr="00CA78D8" w:rsidRDefault="00CD52B5" w:rsidP="00CD52B5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b/>
                      <w:noProof/>
                      <w:sz w:val="14"/>
                      <w:szCs w:val="14"/>
                      <w:lang w:val="en-CA" w:eastAsia="fr-CA"/>
                    </w:rPr>
                  </w:pPr>
                  <w:r w:rsidRPr="00CA78D8">
                    <w:rPr>
                      <w:rFonts w:ascii="Times New Roman" w:hAnsi="Times New Roman" w:cs="Times New Roman"/>
                      <w:b/>
                      <w:noProof/>
                      <w:sz w:val="14"/>
                      <w:szCs w:val="14"/>
                      <w:lang w:val="en-CA" w:eastAsia="fr-CA"/>
                    </w:rPr>
                    <w:t>File name</w:t>
                  </w:r>
                </w:p>
              </w:tc>
            </w:tr>
            <w:tr w:rsidR="00A414F1" w:rsidRPr="00C50831" w14:paraId="09EDB198" w14:textId="77777777" w:rsidTr="005D00BC">
              <w:tc>
                <w:tcPr>
                  <w:tcW w:w="1582" w:type="dxa"/>
                </w:tcPr>
                <w:p w14:paraId="198993C5" w14:textId="485F055E" w:rsidR="00A414F1" w:rsidRPr="00CA78D8" w:rsidRDefault="00A414F1" w:rsidP="00CD52B5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b/>
                      <w:noProof/>
                      <w:sz w:val="14"/>
                      <w:szCs w:val="14"/>
                      <w:lang w:val="en-CA" w:eastAsia="fr-CA"/>
                    </w:rPr>
                  </w:pPr>
                  <w:r w:rsidRPr="007D5614"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Drill drawing</w:t>
                  </w:r>
                </w:p>
              </w:tc>
              <w:tc>
                <w:tcPr>
                  <w:tcW w:w="1701" w:type="dxa"/>
                </w:tcPr>
                <w:p w14:paraId="4DF6A390" w14:textId="033F17B3" w:rsidR="00A414F1" w:rsidRPr="00CA78D8" w:rsidRDefault="007D5614" w:rsidP="00CD52B5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b/>
                      <w:noProof/>
                      <w:sz w:val="14"/>
                      <w:szCs w:val="14"/>
                      <w:lang w:val="en-CA" w:eastAsia="fr-CA"/>
                    </w:rPr>
                  </w:pPr>
                  <w:r w:rsidRPr="007D5614"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.GD1</w:t>
                  </w:r>
                </w:p>
              </w:tc>
            </w:tr>
            <w:tr w:rsidR="007D5614" w:rsidRPr="00C50831" w14:paraId="4C5B0F6D" w14:textId="77777777" w:rsidTr="005D00BC">
              <w:tc>
                <w:tcPr>
                  <w:tcW w:w="1582" w:type="dxa"/>
                </w:tcPr>
                <w:p w14:paraId="4C862E2C" w14:textId="09F03D76" w:rsidR="007D5614" w:rsidRPr="007D5614" w:rsidRDefault="007D5614" w:rsidP="00CD52B5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Drill Guide</w:t>
                  </w:r>
                </w:p>
              </w:tc>
              <w:tc>
                <w:tcPr>
                  <w:tcW w:w="1701" w:type="dxa"/>
                </w:tcPr>
                <w:p w14:paraId="52A62EB7" w14:textId="2D630BD7" w:rsidR="007D5614" w:rsidRPr="007D5614" w:rsidRDefault="007D5614" w:rsidP="00CD52B5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.GG1</w:t>
                  </w:r>
                </w:p>
              </w:tc>
            </w:tr>
            <w:tr w:rsidR="004F04F2" w:rsidRPr="00C50831" w14:paraId="3E877982" w14:textId="77777777" w:rsidTr="005D00BC">
              <w:tc>
                <w:tcPr>
                  <w:tcW w:w="1582" w:type="dxa"/>
                </w:tcPr>
                <w:p w14:paraId="58E41C7D" w14:textId="77777777" w:rsidR="004F04F2" w:rsidRPr="00D51B95" w:rsidRDefault="004F04F2" w:rsidP="004F04F2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Board Outlines</w:t>
                  </w:r>
                </w:p>
              </w:tc>
              <w:tc>
                <w:tcPr>
                  <w:tcW w:w="1701" w:type="dxa"/>
                </w:tcPr>
                <w:p w14:paraId="4225C871" w14:textId="77777777" w:rsidR="004F04F2" w:rsidRPr="00D51B95" w:rsidRDefault="004F04F2" w:rsidP="004F04F2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.GM5</w:t>
                  </w:r>
                </w:p>
              </w:tc>
            </w:tr>
            <w:tr w:rsidR="00A414F1" w:rsidRPr="00C50831" w14:paraId="2FCC573A" w14:textId="77777777" w:rsidTr="005D00BC">
              <w:tc>
                <w:tcPr>
                  <w:tcW w:w="1582" w:type="dxa"/>
                </w:tcPr>
                <w:p w14:paraId="731575C1" w14:textId="7FE46925" w:rsidR="00A414F1" w:rsidRDefault="00A414F1" w:rsidP="004F04F2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Pannel Outlines</w:t>
                  </w:r>
                </w:p>
              </w:tc>
              <w:tc>
                <w:tcPr>
                  <w:tcW w:w="1701" w:type="dxa"/>
                </w:tcPr>
                <w:p w14:paraId="19536813" w14:textId="3A943E54" w:rsidR="00A414F1" w:rsidRDefault="00A414F1" w:rsidP="004F04F2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.GM6</w:t>
                  </w:r>
                </w:p>
              </w:tc>
            </w:tr>
            <w:tr w:rsidR="00A414F1" w:rsidRPr="00C50831" w14:paraId="55E01C39" w14:textId="77777777" w:rsidTr="005D00BC">
              <w:tc>
                <w:tcPr>
                  <w:tcW w:w="1582" w:type="dxa"/>
                </w:tcPr>
                <w:p w14:paraId="1EECF87A" w14:textId="2581E607" w:rsidR="00A414F1" w:rsidRDefault="00A414F1" w:rsidP="004F04F2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Route tool path</w:t>
                  </w:r>
                </w:p>
              </w:tc>
              <w:tc>
                <w:tcPr>
                  <w:tcW w:w="1701" w:type="dxa"/>
                </w:tcPr>
                <w:p w14:paraId="04052EC6" w14:textId="0CFCBD51" w:rsidR="00A414F1" w:rsidRDefault="00A414F1" w:rsidP="004F04F2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.GM7</w:t>
                  </w:r>
                </w:p>
              </w:tc>
            </w:tr>
            <w:tr w:rsidR="00A414F1" w:rsidRPr="00C50831" w14:paraId="1E91EEC6" w14:textId="77777777" w:rsidTr="005D00BC">
              <w:tc>
                <w:tcPr>
                  <w:tcW w:w="1582" w:type="dxa"/>
                </w:tcPr>
                <w:p w14:paraId="451F6915" w14:textId="7E94EC86" w:rsidR="00A414F1" w:rsidRDefault="00A414F1" w:rsidP="004F04F2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V-Groove</w:t>
                  </w:r>
                </w:p>
              </w:tc>
              <w:tc>
                <w:tcPr>
                  <w:tcW w:w="1701" w:type="dxa"/>
                </w:tcPr>
                <w:p w14:paraId="610F2F2E" w14:textId="43D53332" w:rsidR="00A414F1" w:rsidRDefault="00A414F1" w:rsidP="004F04F2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.GM8</w:t>
                  </w:r>
                </w:p>
              </w:tc>
            </w:tr>
            <w:tr w:rsidR="004F04F2" w:rsidRPr="00C50831" w14:paraId="05D38EA0" w14:textId="77777777" w:rsidTr="005D00BC">
              <w:tc>
                <w:tcPr>
                  <w:tcW w:w="1582" w:type="dxa"/>
                </w:tcPr>
                <w:p w14:paraId="74ED7A43" w14:textId="77777777" w:rsidR="004F04F2" w:rsidRDefault="004F04F2" w:rsidP="004F04F2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Manufacturing Notes</w:t>
                  </w:r>
                </w:p>
              </w:tc>
              <w:tc>
                <w:tcPr>
                  <w:tcW w:w="1701" w:type="dxa"/>
                </w:tcPr>
                <w:p w14:paraId="55785EA4" w14:textId="77777777" w:rsidR="004F04F2" w:rsidRPr="00D51B95" w:rsidRDefault="004F04F2" w:rsidP="004F04F2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.GM9</w:t>
                  </w:r>
                </w:p>
              </w:tc>
            </w:tr>
            <w:tr w:rsidR="004F04F2" w:rsidRPr="00C50831" w14:paraId="6E7B90DD" w14:textId="77777777" w:rsidTr="005D00BC">
              <w:tc>
                <w:tcPr>
                  <w:tcW w:w="1582" w:type="dxa"/>
                </w:tcPr>
                <w:p w14:paraId="21A478FF" w14:textId="77777777" w:rsidR="004F04F2" w:rsidRDefault="004F04F2" w:rsidP="004F04F2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lastRenderedPageBreak/>
                    <w:t>NC drill</w:t>
                  </w:r>
                </w:p>
              </w:tc>
              <w:tc>
                <w:tcPr>
                  <w:tcW w:w="1701" w:type="dxa"/>
                </w:tcPr>
                <w:p w14:paraId="3DC29FDC" w14:textId="77777777" w:rsidR="004F04F2" w:rsidRDefault="004F04F2" w:rsidP="004F04F2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.TX</w:t>
                  </w:r>
                  <w:r w:rsidR="00CA78D8"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T</w:t>
                  </w:r>
                </w:p>
              </w:tc>
            </w:tr>
          </w:tbl>
          <w:p w14:paraId="48DDEC88" w14:textId="77777777" w:rsidR="00F62789" w:rsidRDefault="00F62789" w:rsidP="00936E14">
            <w:pPr>
              <w:rPr>
                <w:rFonts w:ascii="Times New Roman" w:hAnsi="Times New Roman"/>
                <w:noProof/>
                <w:lang w:val="en-CA" w:eastAsia="fr-CA"/>
              </w:rPr>
            </w:pPr>
          </w:p>
          <w:p w14:paraId="11239878" w14:textId="0D6902E0" w:rsidR="00A414F1" w:rsidRPr="00F62789" w:rsidRDefault="00A414F1" w:rsidP="00A414F1">
            <w:pPr>
              <w:spacing w:before="120"/>
              <w:rPr>
                <w:rFonts w:ascii="Times New Roman" w:hAnsi="Times New Roman"/>
                <w:i/>
                <w:lang w:val="en-CA"/>
              </w:rPr>
            </w:pPr>
            <w:proofErr w:type="spellStart"/>
            <w:r>
              <w:rPr>
                <w:rFonts w:ascii="Times New Roman" w:hAnsi="Times New Roman"/>
                <w:i/>
                <w:lang w:val="en-CA"/>
              </w:rPr>
              <w:t>Pannel</w:t>
            </w:r>
            <w:proofErr w:type="spellEnd"/>
            <w:r>
              <w:rPr>
                <w:rFonts w:ascii="Times New Roman" w:hAnsi="Times New Roman"/>
                <w:i/>
                <w:lang w:val="en-CA"/>
              </w:rPr>
              <w:t xml:space="preserve"> information</w:t>
            </w:r>
          </w:p>
          <w:tbl>
            <w:tblPr>
              <w:tblStyle w:val="TableGrid"/>
              <w:tblW w:w="3283" w:type="dxa"/>
              <w:tblLayout w:type="fixed"/>
              <w:tblLook w:val="04A0" w:firstRow="1" w:lastRow="0" w:firstColumn="1" w:lastColumn="0" w:noHBand="0" w:noVBand="1"/>
            </w:tblPr>
            <w:tblGrid>
              <w:gridCol w:w="1582"/>
              <w:gridCol w:w="1701"/>
            </w:tblGrid>
            <w:tr w:rsidR="00A414F1" w:rsidRPr="00A414F1" w14:paraId="0CEA6B7E" w14:textId="77777777" w:rsidTr="00B50E28">
              <w:tc>
                <w:tcPr>
                  <w:tcW w:w="1582" w:type="dxa"/>
                </w:tcPr>
                <w:p w14:paraId="1D9D0019" w14:textId="77777777" w:rsidR="00A414F1" w:rsidRPr="00CA78D8" w:rsidRDefault="00A414F1" w:rsidP="00A414F1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b/>
                      <w:noProof/>
                      <w:sz w:val="14"/>
                      <w:szCs w:val="14"/>
                      <w:lang w:val="en-CA" w:eastAsia="fr-CA"/>
                    </w:rPr>
                  </w:pPr>
                  <w:r w:rsidRPr="00CA78D8">
                    <w:rPr>
                      <w:rFonts w:ascii="Times New Roman" w:hAnsi="Times New Roman" w:cs="Times New Roman"/>
                      <w:b/>
                      <w:noProof/>
                      <w:sz w:val="14"/>
                      <w:szCs w:val="14"/>
                      <w:lang w:val="en-CA" w:eastAsia="fr-CA"/>
                    </w:rPr>
                    <w:t>Description</w:t>
                  </w:r>
                </w:p>
              </w:tc>
              <w:tc>
                <w:tcPr>
                  <w:tcW w:w="1701" w:type="dxa"/>
                </w:tcPr>
                <w:p w14:paraId="2B198405" w14:textId="77777777" w:rsidR="00A414F1" w:rsidRPr="00CA78D8" w:rsidRDefault="00A414F1" w:rsidP="00A414F1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b/>
                      <w:noProof/>
                      <w:sz w:val="14"/>
                      <w:szCs w:val="14"/>
                      <w:lang w:val="en-CA" w:eastAsia="fr-CA"/>
                    </w:rPr>
                  </w:pPr>
                  <w:r w:rsidRPr="00CA78D8">
                    <w:rPr>
                      <w:rFonts w:ascii="Times New Roman" w:hAnsi="Times New Roman" w:cs="Times New Roman"/>
                      <w:b/>
                      <w:noProof/>
                      <w:sz w:val="14"/>
                      <w:szCs w:val="14"/>
                      <w:lang w:val="en-CA" w:eastAsia="fr-CA"/>
                    </w:rPr>
                    <w:t>File name</w:t>
                  </w:r>
                </w:p>
              </w:tc>
            </w:tr>
            <w:tr w:rsidR="00A414F1" w:rsidRPr="00A414F1" w14:paraId="16F6636C" w14:textId="77777777" w:rsidTr="00B50E28">
              <w:tc>
                <w:tcPr>
                  <w:tcW w:w="1582" w:type="dxa"/>
                </w:tcPr>
                <w:p w14:paraId="182A72AE" w14:textId="5D5A85B0" w:rsidR="00A414F1" w:rsidRPr="00D51B95" w:rsidRDefault="00A414F1" w:rsidP="00A414F1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Top Paste mask</w:t>
                  </w:r>
                </w:p>
              </w:tc>
              <w:tc>
                <w:tcPr>
                  <w:tcW w:w="1701" w:type="dxa"/>
                </w:tcPr>
                <w:p w14:paraId="2F7E2FA4" w14:textId="5EFF75D2" w:rsidR="00A414F1" w:rsidRPr="00D51B95" w:rsidRDefault="00A414F1" w:rsidP="00A414F1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.GTP</w:t>
                  </w:r>
                </w:p>
              </w:tc>
            </w:tr>
            <w:tr w:rsidR="00A414F1" w:rsidRPr="00A414F1" w14:paraId="3D251738" w14:textId="77777777" w:rsidTr="00B50E28">
              <w:tc>
                <w:tcPr>
                  <w:tcW w:w="1582" w:type="dxa"/>
                </w:tcPr>
                <w:p w14:paraId="0550EC99" w14:textId="77777777" w:rsidR="00A414F1" w:rsidRDefault="00A414F1" w:rsidP="00A414F1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Pannel Outlines</w:t>
                  </w:r>
                </w:p>
              </w:tc>
              <w:tc>
                <w:tcPr>
                  <w:tcW w:w="1701" w:type="dxa"/>
                </w:tcPr>
                <w:p w14:paraId="0C914C34" w14:textId="77777777" w:rsidR="00A414F1" w:rsidRDefault="00A414F1" w:rsidP="00A414F1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.GM6</w:t>
                  </w:r>
                </w:p>
              </w:tc>
            </w:tr>
            <w:tr w:rsidR="00A414F1" w:rsidRPr="00A414F1" w14:paraId="1D7506EC" w14:textId="77777777" w:rsidTr="00B50E28">
              <w:tc>
                <w:tcPr>
                  <w:tcW w:w="1582" w:type="dxa"/>
                </w:tcPr>
                <w:p w14:paraId="52F89F40" w14:textId="77777777" w:rsidR="00A414F1" w:rsidRDefault="00A414F1" w:rsidP="00A414F1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Route tool path</w:t>
                  </w:r>
                </w:p>
              </w:tc>
              <w:tc>
                <w:tcPr>
                  <w:tcW w:w="1701" w:type="dxa"/>
                </w:tcPr>
                <w:p w14:paraId="27024746" w14:textId="77777777" w:rsidR="00A414F1" w:rsidRDefault="00A414F1" w:rsidP="00A414F1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.GM7</w:t>
                  </w:r>
                </w:p>
              </w:tc>
            </w:tr>
            <w:tr w:rsidR="00A414F1" w:rsidRPr="00A414F1" w14:paraId="334D74F0" w14:textId="77777777" w:rsidTr="00B50E28">
              <w:tc>
                <w:tcPr>
                  <w:tcW w:w="1582" w:type="dxa"/>
                </w:tcPr>
                <w:p w14:paraId="2D9751F2" w14:textId="77777777" w:rsidR="00A414F1" w:rsidRDefault="00A414F1" w:rsidP="00A414F1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V-Groove</w:t>
                  </w:r>
                </w:p>
              </w:tc>
              <w:tc>
                <w:tcPr>
                  <w:tcW w:w="1701" w:type="dxa"/>
                </w:tcPr>
                <w:p w14:paraId="212F6BF6" w14:textId="77777777" w:rsidR="00A414F1" w:rsidRDefault="00A414F1" w:rsidP="00A414F1">
                  <w:pPr>
                    <w:pStyle w:val="PlainText"/>
                    <w:jc w:val="left"/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4"/>
                      <w:szCs w:val="14"/>
                      <w:lang w:val="en-CA" w:eastAsia="fr-CA"/>
                    </w:rPr>
                    <w:t>.GM8</w:t>
                  </w:r>
                </w:p>
              </w:tc>
            </w:tr>
          </w:tbl>
          <w:p w14:paraId="1571553D" w14:textId="4E4BB14E" w:rsidR="00A414F1" w:rsidRPr="00936E14" w:rsidRDefault="00A414F1" w:rsidP="00936E14">
            <w:pPr>
              <w:rPr>
                <w:rFonts w:ascii="Times New Roman" w:hAnsi="Times New Roman"/>
                <w:noProof/>
                <w:lang w:val="en-CA" w:eastAsia="fr-CA"/>
              </w:rPr>
            </w:pPr>
          </w:p>
        </w:tc>
        <w:tc>
          <w:tcPr>
            <w:tcW w:w="1845" w:type="dxa"/>
            <w:shd w:val="clear" w:color="auto" w:fill="auto"/>
          </w:tcPr>
          <w:p w14:paraId="37DFCED1" w14:textId="77777777" w:rsidR="00E80191" w:rsidRPr="00676355" w:rsidRDefault="00E80191" w:rsidP="00676355">
            <w:pPr>
              <w:pStyle w:val="PlainText"/>
              <w:jc w:val="left"/>
              <w:rPr>
                <w:rFonts w:ascii="Lucida Sans" w:eastAsia="MS Mincho" w:hAnsi="Lucida Sans"/>
                <w:lang w:val="en-US"/>
              </w:rPr>
            </w:pPr>
          </w:p>
        </w:tc>
      </w:tr>
    </w:tbl>
    <w:p w14:paraId="51D44B7D" w14:textId="77777777" w:rsidR="00456A70" w:rsidRPr="00A414F1" w:rsidRDefault="00456A70">
      <w:pPr>
        <w:rPr>
          <w:lang w:val="en-CA"/>
        </w:rPr>
      </w:pPr>
      <w:r w:rsidRPr="00A414F1">
        <w:rPr>
          <w:lang w:val="en-CA"/>
        </w:rPr>
        <w:br w:type="page"/>
      </w:r>
    </w:p>
    <w:tbl>
      <w:tblPr>
        <w:tblW w:w="84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76"/>
        <w:gridCol w:w="4672"/>
        <w:gridCol w:w="1845"/>
      </w:tblGrid>
      <w:tr w:rsidR="00E83355" w:rsidRPr="00C50831" w14:paraId="6193D05E" w14:textId="77777777" w:rsidTr="00456A70">
        <w:tc>
          <w:tcPr>
            <w:tcW w:w="1976" w:type="dxa"/>
            <w:shd w:val="clear" w:color="auto" w:fill="auto"/>
          </w:tcPr>
          <w:p w14:paraId="5860EACD" w14:textId="77777777" w:rsidR="00FE1670" w:rsidRDefault="00E83355" w:rsidP="00676355">
            <w:pPr>
              <w:pStyle w:val="PlainText"/>
              <w:jc w:val="right"/>
              <w:rPr>
                <w:rFonts w:ascii="Lucida Sans" w:hAnsi="Lucida Sans"/>
                <w:bCs/>
                <w:lang w:val="en-US"/>
              </w:rPr>
            </w:pPr>
            <w:proofErr w:type="spellStart"/>
            <w:r>
              <w:rPr>
                <w:rFonts w:ascii="Lucida Sans" w:eastAsia="MS Mincho" w:hAnsi="Lucida Sans"/>
                <w:lang w:val="en-US"/>
              </w:rPr>
              <w:lastRenderedPageBreak/>
              <w:t>Stackup</w:t>
            </w:r>
            <w:proofErr w:type="spellEnd"/>
          </w:p>
          <w:p w14:paraId="191CA5FF" w14:textId="77777777" w:rsidR="00E83355" w:rsidRDefault="00E83355" w:rsidP="00676355">
            <w:pPr>
              <w:pStyle w:val="PlainText"/>
              <w:jc w:val="right"/>
              <w:rPr>
                <w:rFonts w:ascii="Lucida Sans" w:eastAsia="MS Mincho" w:hAnsi="Lucida Sans"/>
                <w:lang w:val="en-US"/>
              </w:rPr>
            </w:pPr>
          </w:p>
        </w:tc>
        <w:tc>
          <w:tcPr>
            <w:tcW w:w="4672" w:type="dxa"/>
            <w:shd w:val="clear" w:color="auto" w:fill="auto"/>
            <w:vAlign w:val="center"/>
          </w:tcPr>
          <w:p w14:paraId="7B18F436" w14:textId="18A00342" w:rsidR="00616CAA" w:rsidRPr="00616CAA" w:rsidRDefault="00BB2D3E" w:rsidP="00616CAA">
            <w:pPr>
              <w:pStyle w:val="PlainText"/>
              <w:widowControl w:val="0"/>
              <w:jc w:val="left"/>
              <w:rPr>
                <w:rFonts w:ascii="Lucida Sans" w:eastAsia="MS Mincho" w:hAnsi="Lucida Sans"/>
                <w:sz w:val="18"/>
                <w:szCs w:val="18"/>
                <w:lang w:val="en-US"/>
              </w:rPr>
            </w:pPr>
            <w:r>
              <w:rPr>
                <w:rFonts w:ascii="Lucida Sans" w:eastAsia="MS Mincho" w:hAnsi="Lucida Sans"/>
                <w:sz w:val="18"/>
                <w:szCs w:val="18"/>
                <w:lang w:val="en-US"/>
              </w:rPr>
              <w:t xml:space="preserve">For complete </w:t>
            </w:r>
            <w:proofErr w:type="spellStart"/>
            <w:r>
              <w:rPr>
                <w:rFonts w:ascii="Lucida Sans" w:eastAsia="MS Mincho" w:hAnsi="Lucida Sans"/>
                <w:sz w:val="18"/>
                <w:szCs w:val="18"/>
                <w:lang w:val="en-US"/>
              </w:rPr>
              <w:t>stackup</w:t>
            </w:r>
            <w:proofErr w:type="spellEnd"/>
            <w:r>
              <w:rPr>
                <w:rFonts w:ascii="Lucida Sans" w:eastAsia="MS Mincho" w:hAnsi="Lucida Sans"/>
                <w:sz w:val="18"/>
                <w:szCs w:val="18"/>
                <w:lang w:val="en-US"/>
              </w:rPr>
              <w:t>, see “</w:t>
            </w:r>
            <w:r w:rsidR="006F18AC">
              <w:rPr>
                <w:rFonts w:ascii="Lucida Sans" w:eastAsia="MS Mincho" w:hAnsi="Lucida Sans"/>
                <w:sz w:val="18"/>
                <w:szCs w:val="18"/>
                <w:lang w:val="en-US"/>
              </w:rPr>
              <w:t>HIVE_BOARD_PANNEL</w:t>
            </w:r>
            <w:r w:rsidR="00C43A9A">
              <w:rPr>
                <w:rFonts w:ascii="Lucida Sans" w:eastAsia="MS Mincho" w:hAnsi="Lucida Sans"/>
                <w:sz w:val="18"/>
                <w:szCs w:val="18"/>
                <w:lang w:val="en-US"/>
              </w:rPr>
              <w:t>.xls</w:t>
            </w:r>
            <w:r w:rsidR="00616CAA" w:rsidRPr="00616CAA">
              <w:rPr>
                <w:rFonts w:ascii="Lucida Sans" w:eastAsia="MS Mincho" w:hAnsi="Lucida Sans"/>
                <w:sz w:val="18"/>
                <w:szCs w:val="18"/>
                <w:lang w:val="en-US"/>
              </w:rPr>
              <w:t>”</w:t>
            </w:r>
          </w:p>
          <w:p w14:paraId="075DADE3" w14:textId="77777777" w:rsidR="00616CAA" w:rsidRPr="00616CAA" w:rsidRDefault="00616CAA" w:rsidP="00616CAA">
            <w:pPr>
              <w:pStyle w:val="PlainText"/>
              <w:widowControl w:val="0"/>
              <w:jc w:val="left"/>
              <w:rPr>
                <w:rFonts w:ascii="Lucida Sans" w:eastAsia="MS Mincho" w:hAnsi="Lucida Sans"/>
                <w:sz w:val="18"/>
                <w:szCs w:val="18"/>
                <w:lang w:val="en-US"/>
              </w:rPr>
            </w:pPr>
          </w:p>
          <w:p w14:paraId="201BF8CA" w14:textId="77777777" w:rsidR="00616CAA" w:rsidRPr="00DE7508" w:rsidRDefault="00616CAA" w:rsidP="00653194">
            <w:pPr>
              <w:pStyle w:val="PlainText"/>
              <w:widowControl w:val="0"/>
              <w:tabs>
                <w:tab w:val="left" w:pos="427"/>
              </w:tabs>
              <w:jc w:val="left"/>
              <w:rPr>
                <w:rFonts w:ascii="Lucida Sans" w:eastAsia="MS Mincho" w:hAnsi="Lucida Sans"/>
                <w:sz w:val="18"/>
                <w:szCs w:val="18"/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14:paraId="6C24290F" w14:textId="77777777" w:rsidR="00FE1670" w:rsidRPr="00616CAA" w:rsidRDefault="00FE1670" w:rsidP="00FE1670">
            <w:pPr>
              <w:pStyle w:val="BodyText3"/>
              <w:widowControl w:val="0"/>
              <w:numPr>
                <w:ilvl w:val="0"/>
                <w:numId w:val="13"/>
              </w:numPr>
              <w:ind w:left="0"/>
              <w:jc w:val="left"/>
              <w:rPr>
                <w:rFonts w:ascii="Lucida Sans" w:hAnsi="Lucida Sans"/>
                <w:bCs/>
                <w:sz w:val="18"/>
                <w:szCs w:val="18"/>
                <w:lang w:val="en-US"/>
              </w:rPr>
            </w:pPr>
            <w:r w:rsidRPr="00616CAA">
              <w:rPr>
                <w:rFonts w:ascii="Lucida Sans" w:hAnsi="Lucida Sans"/>
                <w:bCs/>
                <w:sz w:val="18"/>
                <w:szCs w:val="18"/>
                <w:lang w:val="en-US"/>
              </w:rPr>
              <w:t>Core and Prepreg to be in accordance with IPC-4101/24 or IPC-4101/</w:t>
            </w:r>
            <w:proofErr w:type="gramStart"/>
            <w:r w:rsidRPr="00616CAA">
              <w:rPr>
                <w:rFonts w:ascii="Lucida Sans" w:hAnsi="Lucida Sans"/>
                <w:bCs/>
                <w:sz w:val="18"/>
                <w:szCs w:val="18"/>
                <w:lang w:val="en-US"/>
              </w:rPr>
              <w:t>26;</w:t>
            </w:r>
            <w:proofErr w:type="gramEnd"/>
          </w:p>
          <w:p w14:paraId="42480FD2" w14:textId="77777777" w:rsidR="00E83355" w:rsidRPr="00676355" w:rsidRDefault="00FE1670" w:rsidP="00FE1670">
            <w:pPr>
              <w:pStyle w:val="PlainText"/>
              <w:jc w:val="left"/>
              <w:rPr>
                <w:rFonts w:ascii="Lucida Sans" w:eastAsia="MS Mincho" w:hAnsi="Lucida Sans"/>
                <w:lang w:val="en-US"/>
              </w:rPr>
            </w:pPr>
            <w:r w:rsidRPr="00616CAA">
              <w:rPr>
                <w:rFonts w:ascii="Lucida Sans" w:hAnsi="Lucida Sans"/>
                <w:bCs/>
                <w:sz w:val="18"/>
                <w:szCs w:val="18"/>
                <w:lang w:val="en-US"/>
              </w:rPr>
              <w:t>Material must meet UL 94V-0 flammability rating;</w:t>
            </w:r>
          </w:p>
        </w:tc>
      </w:tr>
      <w:tr w:rsidR="00694DE2" w:rsidRPr="00C50831" w14:paraId="1B05FFEB" w14:textId="77777777" w:rsidTr="00456A70">
        <w:trPr>
          <w:cantSplit/>
        </w:trPr>
        <w:tc>
          <w:tcPr>
            <w:tcW w:w="1976" w:type="dxa"/>
            <w:tcBorders>
              <w:top w:val="single" w:sz="4" w:space="0" w:color="000000"/>
            </w:tcBorders>
            <w:shd w:val="clear" w:color="auto" w:fill="auto"/>
          </w:tcPr>
          <w:p w14:paraId="7EAD8142" w14:textId="77777777" w:rsidR="00694DE2" w:rsidRPr="00676355" w:rsidRDefault="00694DE2" w:rsidP="00694DE2">
            <w:pPr>
              <w:pStyle w:val="PlainText"/>
              <w:jc w:val="right"/>
              <w:rPr>
                <w:rFonts w:ascii="Lucida Sans" w:eastAsia="MS Mincho" w:hAnsi="Lucida Sans"/>
                <w:lang w:val="en-US"/>
              </w:rPr>
            </w:pPr>
            <w:r w:rsidRPr="00676355">
              <w:rPr>
                <w:rFonts w:ascii="Lucida Sans" w:eastAsia="MS Mincho" w:hAnsi="Lucida Sans"/>
                <w:lang w:val="en-US"/>
              </w:rPr>
              <w:t>Drilling</w:t>
            </w:r>
          </w:p>
        </w:tc>
        <w:tc>
          <w:tcPr>
            <w:tcW w:w="4672" w:type="dxa"/>
            <w:shd w:val="clear" w:color="auto" w:fill="auto"/>
          </w:tcPr>
          <w:p w14:paraId="6144BC62" w14:textId="2C3383B2" w:rsidR="00FE1670" w:rsidRPr="00E11251" w:rsidRDefault="00FE1670" w:rsidP="00F850D9">
            <w:pPr>
              <w:pStyle w:val="BodyText3"/>
              <w:keepNext/>
              <w:numPr>
                <w:ilvl w:val="0"/>
                <w:numId w:val="23"/>
              </w:numPr>
              <w:ind w:left="173" w:hanging="173"/>
              <w:jc w:val="left"/>
              <w:rPr>
                <w:rFonts w:ascii="Lucida Sans" w:hAnsi="Lucida Sans"/>
                <w:sz w:val="18"/>
                <w:szCs w:val="18"/>
                <w:lang w:val="en-US"/>
              </w:rPr>
            </w:pPr>
            <w:r w:rsidRPr="00E11251">
              <w:rPr>
                <w:rFonts w:ascii="Lucida Sans" w:hAnsi="Lucida Sans"/>
                <w:spacing w:val="-2"/>
                <w:sz w:val="18"/>
                <w:szCs w:val="18"/>
                <w:lang w:val="en-US"/>
              </w:rPr>
              <w:t xml:space="preserve">Refer to </w:t>
            </w:r>
            <w:r w:rsidR="00544EBE">
              <w:rPr>
                <w:rFonts w:ascii="Lucida Sans" w:hAnsi="Lucida Sans"/>
                <w:spacing w:val="-2"/>
                <w:sz w:val="18"/>
                <w:szCs w:val="18"/>
                <w:lang w:val="en-US"/>
              </w:rPr>
              <w:t xml:space="preserve">NC </w:t>
            </w:r>
            <w:r w:rsidRPr="00E11251">
              <w:rPr>
                <w:rFonts w:ascii="Lucida Sans" w:hAnsi="Lucida Sans"/>
                <w:spacing w:val="-2"/>
                <w:sz w:val="18"/>
                <w:szCs w:val="18"/>
                <w:lang w:val="en-US"/>
              </w:rPr>
              <w:t xml:space="preserve">Drill for finish hole </w:t>
            </w:r>
            <w:proofErr w:type="gramStart"/>
            <w:r w:rsidRPr="00E11251">
              <w:rPr>
                <w:rFonts w:ascii="Lucida Sans" w:hAnsi="Lucida Sans"/>
                <w:spacing w:val="-2"/>
                <w:sz w:val="18"/>
                <w:szCs w:val="18"/>
                <w:lang w:val="en-US"/>
              </w:rPr>
              <w:t>size;</w:t>
            </w:r>
            <w:proofErr w:type="gramEnd"/>
          </w:p>
          <w:p w14:paraId="24FBDBBD" w14:textId="77777777" w:rsidR="00FE1670" w:rsidRPr="00E11251" w:rsidRDefault="00FE1670" w:rsidP="00F850D9">
            <w:pPr>
              <w:pStyle w:val="BodyText3"/>
              <w:keepNext/>
              <w:numPr>
                <w:ilvl w:val="0"/>
                <w:numId w:val="23"/>
              </w:numPr>
              <w:ind w:left="173" w:hanging="173"/>
              <w:jc w:val="left"/>
              <w:rPr>
                <w:rFonts w:ascii="Lucida Sans" w:hAnsi="Lucida Sans"/>
                <w:sz w:val="18"/>
                <w:szCs w:val="18"/>
                <w:lang w:val="en-US"/>
              </w:rPr>
            </w:pPr>
            <w:r w:rsidRPr="00E11251">
              <w:rPr>
                <w:rFonts w:ascii="Lucida Sans" w:hAnsi="Lucida Sans"/>
                <w:sz w:val="18"/>
                <w:szCs w:val="18"/>
                <w:lang w:val="en-US"/>
              </w:rPr>
              <w:t>Diameter tolerance should be better than ±3 </w:t>
            </w:r>
            <w:proofErr w:type="gramStart"/>
            <w:r w:rsidRPr="00E11251">
              <w:rPr>
                <w:rFonts w:ascii="Lucida Sans" w:hAnsi="Lucida Sans"/>
                <w:sz w:val="18"/>
                <w:szCs w:val="18"/>
                <w:lang w:val="en-US"/>
              </w:rPr>
              <w:t>mils;</w:t>
            </w:r>
            <w:proofErr w:type="gramEnd"/>
          </w:p>
          <w:p w14:paraId="6D2996DB" w14:textId="77777777" w:rsidR="00694DE2" w:rsidRPr="00280B01" w:rsidRDefault="00FE1670" w:rsidP="00F850D9">
            <w:pPr>
              <w:pStyle w:val="BodyText3"/>
              <w:keepNext/>
              <w:numPr>
                <w:ilvl w:val="0"/>
                <w:numId w:val="23"/>
              </w:numPr>
              <w:spacing w:after="60"/>
              <w:ind w:left="173" w:hanging="173"/>
              <w:jc w:val="left"/>
              <w:rPr>
                <w:rFonts w:ascii="Lucida Sans" w:hAnsi="Lucida Sans"/>
                <w:sz w:val="20"/>
                <w:szCs w:val="20"/>
                <w:lang w:val="en-US"/>
              </w:rPr>
            </w:pPr>
            <w:r w:rsidRPr="00E11251">
              <w:rPr>
                <w:rFonts w:ascii="Lucida Sans" w:hAnsi="Lucida Sans"/>
                <w:sz w:val="18"/>
                <w:szCs w:val="18"/>
                <w:lang w:val="en-US"/>
              </w:rPr>
              <w:t>Total error including layer-to-layer registration, drill size and drill position must be within 5 mils for all layers.</w:t>
            </w:r>
          </w:p>
        </w:tc>
        <w:tc>
          <w:tcPr>
            <w:tcW w:w="1845" w:type="dxa"/>
            <w:shd w:val="clear" w:color="auto" w:fill="auto"/>
          </w:tcPr>
          <w:p w14:paraId="6F8D4E69" w14:textId="77777777" w:rsidR="00694DE2" w:rsidRPr="00676355" w:rsidRDefault="00694DE2" w:rsidP="00694DE2">
            <w:pPr>
              <w:pStyle w:val="PlainText"/>
              <w:jc w:val="left"/>
              <w:rPr>
                <w:rFonts w:ascii="Lucida Sans" w:eastAsia="MS Mincho" w:hAnsi="Lucida Sans"/>
                <w:lang w:val="en-US"/>
              </w:rPr>
            </w:pPr>
          </w:p>
        </w:tc>
      </w:tr>
      <w:tr w:rsidR="00694DE2" w:rsidRPr="00C50831" w14:paraId="5D51B9A7" w14:textId="77777777" w:rsidTr="00456A70">
        <w:trPr>
          <w:cantSplit/>
        </w:trPr>
        <w:tc>
          <w:tcPr>
            <w:tcW w:w="1976" w:type="dxa"/>
            <w:shd w:val="clear" w:color="auto" w:fill="auto"/>
          </w:tcPr>
          <w:p w14:paraId="503791E4" w14:textId="77777777" w:rsidR="00694DE2" w:rsidRPr="00676355" w:rsidRDefault="00694DE2" w:rsidP="00694DE2">
            <w:pPr>
              <w:pStyle w:val="PlainText"/>
              <w:jc w:val="right"/>
              <w:rPr>
                <w:rFonts w:ascii="Lucida Sans" w:eastAsia="MS Mincho" w:hAnsi="Lucida Sans"/>
                <w:lang w:val="en-US"/>
              </w:rPr>
            </w:pPr>
            <w:r w:rsidRPr="00676355">
              <w:rPr>
                <w:rFonts w:ascii="Lucida Sans" w:eastAsia="MS Mincho" w:hAnsi="Lucida Sans"/>
                <w:lang w:val="en-US"/>
              </w:rPr>
              <w:t>Surface finish process</w:t>
            </w:r>
          </w:p>
        </w:tc>
        <w:tc>
          <w:tcPr>
            <w:tcW w:w="4672" w:type="dxa"/>
            <w:shd w:val="clear" w:color="auto" w:fill="auto"/>
          </w:tcPr>
          <w:p w14:paraId="7EE4C884" w14:textId="6AAE908D" w:rsidR="00F07234" w:rsidRDefault="00694DE2" w:rsidP="00F850D9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120"/>
              <w:ind w:left="173" w:hanging="164"/>
              <w:jc w:val="left"/>
              <w:rPr>
                <w:rFonts w:ascii="Lucida Sans" w:hAnsi="Lucida Sans"/>
                <w:sz w:val="18"/>
                <w:szCs w:val="18"/>
                <w:lang w:val="en-US"/>
              </w:rPr>
            </w:pPr>
            <w:r w:rsidRPr="00F850D9">
              <w:rPr>
                <w:rFonts w:ascii="Lucida Sans" w:hAnsi="Lucida Sans"/>
                <w:sz w:val="18"/>
                <w:szCs w:val="18"/>
                <w:lang w:val="en-US"/>
              </w:rPr>
              <w:t>Apply liquid photo imageable solder mask</w:t>
            </w:r>
            <w:r w:rsidRPr="00F850D9">
              <w:rPr>
                <w:rFonts w:ascii="Lucida Sans" w:hAnsi="Lucida Sans"/>
                <w:spacing w:val="0"/>
                <w:sz w:val="18"/>
                <w:szCs w:val="18"/>
                <w:lang w:val="en-US"/>
              </w:rPr>
              <w:t xml:space="preserve"> SMOBC </w:t>
            </w:r>
            <w:r w:rsidR="00D90419">
              <w:rPr>
                <w:rFonts w:ascii="Lucida Sans" w:hAnsi="Lucida Sans"/>
                <w:spacing w:val="0"/>
                <w:sz w:val="18"/>
                <w:szCs w:val="18"/>
                <w:lang w:val="en-US"/>
              </w:rPr>
              <w:t>BLACK</w:t>
            </w:r>
            <w:r w:rsidR="005E1B87" w:rsidRPr="00F850D9">
              <w:rPr>
                <w:rFonts w:ascii="Lucida Sans" w:hAnsi="Lucida Sans"/>
                <w:spacing w:val="0"/>
                <w:sz w:val="18"/>
                <w:szCs w:val="18"/>
                <w:lang w:val="en-US"/>
              </w:rPr>
              <w:t xml:space="preserve"> MATTE </w:t>
            </w:r>
            <w:r w:rsidRPr="00F850D9">
              <w:rPr>
                <w:rFonts w:ascii="Lucida Sans" w:hAnsi="Lucida Sans"/>
                <w:spacing w:val="0"/>
                <w:sz w:val="18"/>
                <w:szCs w:val="18"/>
                <w:lang w:val="en-US"/>
              </w:rPr>
              <w:t xml:space="preserve">(Solder-mask-over-bare-copper) </w:t>
            </w:r>
            <w:r w:rsidRPr="00F850D9">
              <w:rPr>
                <w:rFonts w:ascii="Lucida Sans" w:hAnsi="Lucida Sans"/>
                <w:sz w:val="18"/>
                <w:szCs w:val="18"/>
                <w:lang w:val="en-US"/>
              </w:rPr>
              <w:t xml:space="preserve">to both sides of the </w:t>
            </w:r>
            <w:proofErr w:type="gramStart"/>
            <w:r w:rsidRPr="00F850D9">
              <w:rPr>
                <w:rFonts w:ascii="Lucida Sans" w:hAnsi="Lucida Sans"/>
                <w:sz w:val="18"/>
                <w:szCs w:val="18"/>
                <w:lang w:val="en-US"/>
              </w:rPr>
              <w:t>board;</w:t>
            </w:r>
            <w:proofErr w:type="gramEnd"/>
          </w:p>
          <w:p w14:paraId="45EC569A" w14:textId="1773F30F" w:rsidR="00231BA4" w:rsidRPr="00F850D9" w:rsidRDefault="00231BA4" w:rsidP="00F850D9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120"/>
              <w:ind w:left="173" w:hanging="164"/>
              <w:jc w:val="left"/>
              <w:rPr>
                <w:rFonts w:ascii="Lucida Sans" w:hAnsi="Lucida Sans"/>
                <w:sz w:val="18"/>
                <w:szCs w:val="18"/>
                <w:lang w:val="en-US"/>
              </w:rPr>
            </w:pPr>
            <w:r>
              <w:rPr>
                <w:rFonts w:ascii="Lucida Sans" w:hAnsi="Lucida Sans"/>
                <w:sz w:val="18"/>
                <w:szCs w:val="18"/>
                <w:lang w:val="en-US"/>
              </w:rPr>
              <w:t xml:space="preserve">If BLACK MATTE is not possible, use standard </w:t>
            </w:r>
            <w:proofErr w:type="gramStart"/>
            <w:r>
              <w:rPr>
                <w:rFonts w:ascii="Lucida Sans" w:hAnsi="Lucida Sans"/>
                <w:sz w:val="18"/>
                <w:szCs w:val="18"/>
                <w:lang w:val="en-US"/>
              </w:rPr>
              <w:t>GREEN</w:t>
            </w:r>
            <w:proofErr w:type="gramEnd"/>
          </w:p>
          <w:p w14:paraId="29ED775A" w14:textId="7D03651D" w:rsidR="001905D7" w:rsidRPr="001905D7" w:rsidRDefault="002B2108" w:rsidP="001905D7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ind w:left="173" w:hanging="164"/>
              <w:jc w:val="left"/>
              <w:rPr>
                <w:rFonts w:ascii="Lucida Sans" w:hAnsi="Lucida Sans"/>
                <w:spacing w:val="0"/>
                <w:sz w:val="18"/>
                <w:szCs w:val="18"/>
                <w:lang w:val="en-US"/>
              </w:rPr>
            </w:pPr>
            <w:proofErr w:type="spellStart"/>
            <w:r w:rsidRPr="00F850D9">
              <w:rPr>
                <w:rFonts w:ascii="Lucida Sans" w:hAnsi="Lucida Sans"/>
                <w:sz w:val="18"/>
                <w:szCs w:val="18"/>
                <w:lang w:val="en-US"/>
              </w:rPr>
              <w:t>Solder</w:t>
            </w:r>
            <w:r w:rsidR="00112D83" w:rsidRPr="00F850D9">
              <w:rPr>
                <w:rFonts w:ascii="Lucida Sans" w:hAnsi="Lucida Sans"/>
                <w:sz w:val="18"/>
                <w:szCs w:val="18"/>
                <w:lang w:val="en-US"/>
              </w:rPr>
              <w:t>mask</w:t>
            </w:r>
            <w:proofErr w:type="spellEnd"/>
            <w:r w:rsidR="00112D83" w:rsidRPr="00F850D9">
              <w:rPr>
                <w:rFonts w:ascii="Lucida Sans" w:hAnsi="Lucida Sans"/>
                <w:sz w:val="18"/>
                <w:szCs w:val="18"/>
                <w:lang w:val="en-US"/>
              </w:rPr>
              <w:t xml:space="preserve"> i</w:t>
            </w:r>
            <w:r w:rsidRPr="00F850D9">
              <w:rPr>
                <w:rFonts w:ascii="Lucida Sans" w:hAnsi="Lucida Sans"/>
                <w:sz w:val="18"/>
                <w:szCs w:val="18"/>
                <w:lang w:val="en-US"/>
              </w:rPr>
              <w:t xml:space="preserve">mage must NOT be </w:t>
            </w:r>
            <w:r w:rsidR="00FE1670" w:rsidRPr="00F850D9">
              <w:rPr>
                <w:rFonts w:ascii="Lucida Sans" w:hAnsi="Lucida Sans"/>
                <w:sz w:val="18"/>
                <w:szCs w:val="18"/>
                <w:lang w:val="en-US"/>
              </w:rPr>
              <w:t>e</w:t>
            </w:r>
            <w:r w:rsidRPr="00F850D9">
              <w:rPr>
                <w:rFonts w:ascii="Lucida Sans" w:hAnsi="Lucida Sans"/>
                <w:sz w:val="18"/>
                <w:szCs w:val="18"/>
                <w:lang w:val="en-US"/>
              </w:rPr>
              <w:t>nlarged</w:t>
            </w:r>
            <w:r w:rsidR="00C0194A" w:rsidRPr="00F850D9">
              <w:rPr>
                <w:rFonts w:ascii="Lucida Sans" w:hAnsi="Lucida Sans"/>
                <w:sz w:val="18"/>
                <w:szCs w:val="18"/>
                <w:lang w:val="en-US"/>
              </w:rPr>
              <w:t>.</w:t>
            </w:r>
          </w:p>
        </w:tc>
        <w:tc>
          <w:tcPr>
            <w:tcW w:w="1845" w:type="dxa"/>
            <w:shd w:val="clear" w:color="auto" w:fill="auto"/>
          </w:tcPr>
          <w:p w14:paraId="160873DE" w14:textId="77777777" w:rsidR="00694DE2" w:rsidRPr="00616CAA" w:rsidRDefault="00694DE2" w:rsidP="00694DE2">
            <w:pPr>
              <w:pStyle w:val="BodyText3"/>
              <w:jc w:val="left"/>
              <w:rPr>
                <w:rFonts w:ascii="Lucida Sans" w:hAnsi="Lucida Sans"/>
                <w:sz w:val="18"/>
                <w:szCs w:val="18"/>
                <w:lang w:val="en-US"/>
              </w:rPr>
            </w:pPr>
            <w:r w:rsidRPr="00616CAA">
              <w:rPr>
                <w:rFonts w:ascii="Lucida Sans" w:hAnsi="Lucida Sans"/>
                <w:sz w:val="18"/>
                <w:szCs w:val="18"/>
                <w:lang w:val="en-US"/>
              </w:rPr>
              <w:t>per IPC-SM-840, class H</w:t>
            </w:r>
          </w:p>
        </w:tc>
      </w:tr>
    </w:tbl>
    <w:p w14:paraId="234C29BD" w14:textId="77777777" w:rsidR="004D7A03" w:rsidRDefault="004D7A03">
      <w:pPr>
        <w:rPr>
          <w:lang w:val="en-US"/>
        </w:rPr>
      </w:pPr>
    </w:p>
    <w:tbl>
      <w:tblPr>
        <w:tblW w:w="86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77"/>
        <w:gridCol w:w="6681"/>
      </w:tblGrid>
      <w:tr w:rsidR="004D7A03" w:rsidRPr="00676355" w14:paraId="4419CDE3" w14:textId="77777777" w:rsidTr="00FC4F39">
        <w:trPr>
          <w:cantSplit/>
          <w:tblHeader/>
        </w:trPr>
        <w:tc>
          <w:tcPr>
            <w:tcW w:w="1977" w:type="dxa"/>
            <w:tcBorders>
              <w:top w:val="single" w:sz="12" w:space="0" w:color="000000"/>
            </w:tcBorders>
            <w:shd w:val="solid" w:color="000080" w:fill="C0C0C0"/>
          </w:tcPr>
          <w:p w14:paraId="3BEA0AFB" w14:textId="77777777" w:rsidR="004D7A03" w:rsidRPr="00676355" w:rsidRDefault="004D7A03" w:rsidP="000B2C34">
            <w:pPr>
              <w:pStyle w:val="PlainText"/>
              <w:jc w:val="center"/>
              <w:rPr>
                <w:rFonts w:ascii="Lucida Sans" w:eastAsia="MS Mincho" w:hAnsi="Lucida Sans"/>
                <w:b/>
                <w:bCs/>
                <w:color w:val="FF660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br w:type="page"/>
            </w:r>
            <w:r w:rsidRPr="00676355">
              <w:rPr>
                <w:rFonts w:ascii="Lucida Sans" w:eastAsia="MS Mincho" w:hAnsi="Lucida Sans"/>
                <w:b/>
                <w:bCs/>
                <w:color w:val="FF6600"/>
                <w:sz w:val="24"/>
                <w:szCs w:val="24"/>
                <w:lang w:val="en-US"/>
              </w:rPr>
              <w:t>Aspect</w:t>
            </w:r>
          </w:p>
        </w:tc>
        <w:tc>
          <w:tcPr>
            <w:tcW w:w="6681" w:type="dxa"/>
            <w:tcBorders>
              <w:top w:val="single" w:sz="12" w:space="0" w:color="000000"/>
            </w:tcBorders>
            <w:shd w:val="solid" w:color="000080" w:fill="C0C0C0"/>
          </w:tcPr>
          <w:p w14:paraId="1CB4186D" w14:textId="77777777" w:rsidR="004D7A03" w:rsidRPr="00676355" w:rsidRDefault="004D7A03" w:rsidP="000B2C34">
            <w:pPr>
              <w:autoSpaceDE w:val="0"/>
              <w:autoSpaceDN w:val="0"/>
              <w:adjustRightInd w:val="0"/>
              <w:jc w:val="center"/>
              <w:rPr>
                <w:rFonts w:ascii="Lucida Sans" w:hAnsi="Lucida Sans"/>
                <w:b/>
                <w:bCs/>
                <w:color w:val="FF6600"/>
                <w:sz w:val="24"/>
                <w:szCs w:val="24"/>
                <w:lang w:val="en-US"/>
              </w:rPr>
            </w:pPr>
            <w:r w:rsidRPr="00676355">
              <w:rPr>
                <w:rFonts w:ascii="Lucida Sans" w:hAnsi="Lucida Sans"/>
                <w:b/>
                <w:bCs/>
                <w:color w:val="FF6600"/>
                <w:sz w:val="24"/>
                <w:szCs w:val="24"/>
                <w:lang w:val="en-US"/>
              </w:rPr>
              <w:t>Requirement</w:t>
            </w:r>
          </w:p>
        </w:tc>
      </w:tr>
      <w:tr w:rsidR="004D7A03" w:rsidRPr="00C50831" w14:paraId="3D365899" w14:textId="77777777" w:rsidTr="00FC4F39">
        <w:tc>
          <w:tcPr>
            <w:tcW w:w="1977" w:type="dxa"/>
            <w:shd w:val="clear" w:color="auto" w:fill="auto"/>
          </w:tcPr>
          <w:p w14:paraId="2CFC5176" w14:textId="77777777" w:rsidR="004D7A03" w:rsidRPr="00DA23CA" w:rsidRDefault="004D7A03" w:rsidP="000B2C34">
            <w:pPr>
              <w:pStyle w:val="PlainText"/>
              <w:jc w:val="right"/>
              <w:rPr>
                <w:rFonts w:ascii="Lucida Sans" w:eastAsia="MS Mincho" w:hAnsi="Lucida Sans"/>
                <w:lang w:val="en-US"/>
              </w:rPr>
            </w:pPr>
            <w:r w:rsidRPr="001D0668">
              <w:rPr>
                <w:rFonts w:ascii="Lucida Sans" w:eastAsia="MS Mincho" w:hAnsi="Lucida Sans"/>
                <w:lang w:val="en-US"/>
              </w:rPr>
              <w:t>Plating</w:t>
            </w:r>
          </w:p>
        </w:tc>
        <w:tc>
          <w:tcPr>
            <w:tcW w:w="6681" w:type="dxa"/>
            <w:shd w:val="clear" w:color="auto" w:fill="auto"/>
          </w:tcPr>
          <w:p w14:paraId="66CDE718" w14:textId="77777777" w:rsidR="00C0194A" w:rsidRPr="00E11251" w:rsidRDefault="00055D4C" w:rsidP="00F850D9">
            <w:pPr>
              <w:pStyle w:val="BodyText3"/>
              <w:numPr>
                <w:ilvl w:val="0"/>
                <w:numId w:val="25"/>
              </w:numPr>
              <w:ind w:left="173" w:hanging="150"/>
              <w:jc w:val="left"/>
              <w:rPr>
                <w:rFonts w:ascii="Lucida Sans" w:hAnsi="Lucida Sans"/>
                <w:i/>
                <w:sz w:val="18"/>
                <w:szCs w:val="18"/>
                <w:lang w:val="en-US"/>
              </w:rPr>
            </w:pPr>
            <w:r w:rsidRPr="00E11251">
              <w:rPr>
                <w:rFonts w:ascii="Lucida Sans" w:hAnsi="Lucida Sans"/>
                <w:sz w:val="18"/>
                <w:szCs w:val="18"/>
                <w:lang w:val="en-US"/>
              </w:rPr>
              <w:t>All exposed conductive pattern areas not covered with solder mask shall be plated wit</w:t>
            </w:r>
            <w:r w:rsidR="007636DD" w:rsidRPr="00E11251">
              <w:rPr>
                <w:rFonts w:ascii="Lucida Sans" w:hAnsi="Lucida Sans"/>
                <w:sz w:val="18"/>
                <w:szCs w:val="18"/>
                <w:lang w:val="en-US"/>
              </w:rPr>
              <w:t xml:space="preserve">h </w:t>
            </w:r>
            <w:r w:rsidR="003055C4">
              <w:rPr>
                <w:rFonts w:ascii="Lucida Sans" w:hAnsi="Lucida Sans"/>
                <w:i/>
                <w:sz w:val="18"/>
                <w:szCs w:val="18"/>
                <w:lang w:val="en-US"/>
              </w:rPr>
              <w:t>ENIG</w:t>
            </w:r>
            <w:r w:rsidR="007636DD" w:rsidRPr="00E11251">
              <w:rPr>
                <w:rFonts w:ascii="Lucida Sans" w:hAnsi="Lucida Sans"/>
                <w:i/>
                <w:sz w:val="18"/>
                <w:szCs w:val="18"/>
                <w:lang w:val="en-US"/>
              </w:rPr>
              <w:t xml:space="preserve"> (Electroless Nickel </w:t>
            </w:r>
            <w:r w:rsidR="003055C4">
              <w:rPr>
                <w:rFonts w:ascii="Lucida Sans" w:hAnsi="Lucida Sans"/>
                <w:i/>
                <w:sz w:val="18"/>
                <w:szCs w:val="18"/>
                <w:lang w:val="en-US"/>
              </w:rPr>
              <w:t>Immersion Gold</w:t>
            </w:r>
            <w:proofErr w:type="gramStart"/>
            <w:r w:rsidR="007636DD" w:rsidRPr="00E11251">
              <w:rPr>
                <w:rFonts w:ascii="Lucida Sans" w:hAnsi="Lucida Sans"/>
                <w:i/>
                <w:sz w:val="18"/>
                <w:szCs w:val="18"/>
                <w:lang w:val="en-US"/>
              </w:rPr>
              <w:t>)</w:t>
            </w:r>
            <w:r w:rsidR="00250F04" w:rsidRPr="00E11251">
              <w:rPr>
                <w:rFonts w:ascii="Lucida Sans" w:hAnsi="Lucida Sans"/>
                <w:i/>
                <w:sz w:val="18"/>
                <w:szCs w:val="18"/>
                <w:lang w:val="en-US"/>
              </w:rPr>
              <w:t>;</w:t>
            </w:r>
            <w:proofErr w:type="gramEnd"/>
          </w:p>
          <w:p w14:paraId="04276BA6" w14:textId="77777777" w:rsidR="00250F04" w:rsidRPr="00E11251" w:rsidRDefault="00250F04" w:rsidP="00F850D9">
            <w:pPr>
              <w:pStyle w:val="BodyText3"/>
              <w:numPr>
                <w:ilvl w:val="0"/>
                <w:numId w:val="25"/>
              </w:numPr>
              <w:ind w:left="173" w:hanging="150"/>
              <w:jc w:val="left"/>
              <w:rPr>
                <w:rFonts w:ascii="Lucida Sans" w:hAnsi="Lucida Sans"/>
                <w:sz w:val="18"/>
                <w:szCs w:val="18"/>
                <w:lang w:val="en-US"/>
              </w:rPr>
            </w:pPr>
            <w:r w:rsidRPr="00E11251">
              <w:rPr>
                <w:rFonts w:ascii="Lucida Sans" w:hAnsi="Lucida Sans"/>
                <w:sz w:val="18"/>
                <w:szCs w:val="18"/>
                <w:u w:val="single"/>
                <w:lang w:val="en-US"/>
              </w:rPr>
              <w:t xml:space="preserve">Plating MUST be done after Solder Mask </w:t>
            </w:r>
            <w:proofErr w:type="gramStart"/>
            <w:r w:rsidRPr="00E11251">
              <w:rPr>
                <w:rFonts w:ascii="Lucida Sans" w:hAnsi="Lucida Sans"/>
                <w:sz w:val="18"/>
                <w:szCs w:val="18"/>
                <w:u w:val="single"/>
                <w:lang w:val="en-US"/>
              </w:rPr>
              <w:t>application</w:t>
            </w:r>
            <w:r w:rsidRPr="00E11251">
              <w:rPr>
                <w:rFonts w:ascii="Lucida Sans" w:hAnsi="Lucida Sans"/>
                <w:sz w:val="18"/>
                <w:szCs w:val="18"/>
                <w:lang w:val="en-US"/>
              </w:rPr>
              <w:t>;</w:t>
            </w:r>
            <w:proofErr w:type="gramEnd"/>
          </w:p>
          <w:p w14:paraId="7759704E" w14:textId="77777777" w:rsidR="004D7A03" w:rsidRPr="00F850D9" w:rsidRDefault="004D7A03" w:rsidP="00F850D9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120"/>
              <w:ind w:left="173" w:hanging="150"/>
              <w:jc w:val="left"/>
              <w:rPr>
                <w:rFonts w:ascii="Lucida Sans" w:hAnsi="Lucida Sans"/>
                <w:spacing w:val="0"/>
                <w:lang w:val="en-US"/>
              </w:rPr>
            </w:pPr>
            <w:r w:rsidRPr="00F850D9">
              <w:rPr>
                <w:rFonts w:ascii="Lucida Sans" w:hAnsi="Lucida Sans"/>
                <w:sz w:val="18"/>
                <w:szCs w:val="18"/>
                <w:lang w:val="en-US"/>
              </w:rPr>
              <w:t xml:space="preserve">Surface mount pad plating must be flat to a maximum of 3 mils above board </w:t>
            </w:r>
            <w:proofErr w:type="gramStart"/>
            <w:r w:rsidRPr="00F850D9">
              <w:rPr>
                <w:rFonts w:ascii="Lucida Sans" w:hAnsi="Lucida Sans"/>
                <w:sz w:val="18"/>
                <w:szCs w:val="18"/>
                <w:lang w:val="en-US"/>
              </w:rPr>
              <w:t>surface;</w:t>
            </w:r>
            <w:proofErr w:type="gramEnd"/>
          </w:p>
        </w:tc>
      </w:tr>
      <w:tr w:rsidR="000F34A1" w:rsidRPr="00C50831" w14:paraId="1E1422B2" w14:textId="77777777" w:rsidTr="00FC4F39">
        <w:tc>
          <w:tcPr>
            <w:tcW w:w="1977" w:type="dxa"/>
            <w:shd w:val="clear" w:color="auto" w:fill="auto"/>
          </w:tcPr>
          <w:p w14:paraId="68F1AD96" w14:textId="77777777" w:rsidR="000F34A1" w:rsidRPr="001D0668" w:rsidRDefault="000F34A1" w:rsidP="000B2C34">
            <w:pPr>
              <w:pStyle w:val="PlainText"/>
              <w:jc w:val="right"/>
              <w:rPr>
                <w:rFonts w:ascii="Lucida Sans" w:eastAsia="MS Mincho" w:hAnsi="Lucida Sans"/>
                <w:lang w:val="en-US"/>
              </w:rPr>
            </w:pPr>
            <w:r>
              <w:rPr>
                <w:rFonts w:ascii="Lucida Sans" w:eastAsia="MS Mincho" w:hAnsi="Lucida Sans"/>
                <w:lang w:val="en-US"/>
              </w:rPr>
              <w:t>Via</w:t>
            </w:r>
          </w:p>
        </w:tc>
        <w:tc>
          <w:tcPr>
            <w:tcW w:w="6681" w:type="dxa"/>
            <w:shd w:val="clear" w:color="auto" w:fill="auto"/>
          </w:tcPr>
          <w:p w14:paraId="1A9D42B0" w14:textId="77777777" w:rsidR="00C0194A" w:rsidRPr="00E11251" w:rsidRDefault="002B2108" w:rsidP="004F04F2">
            <w:pPr>
              <w:pStyle w:val="BodyText3"/>
              <w:jc w:val="left"/>
              <w:rPr>
                <w:rFonts w:ascii="Lucida Sans" w:hAnsi="Lucida Sans"/>
                <w:sz w:val="18"/>
                <w:szCs w:val="18"/>
                <w:lang w:val="en-US"/>
              </w:rPr>
            </w:pPr>
            <w:r w:rsidRPr="00E11251">
              <w:rPr>
                <w:rFonts w:ascii="Lucida Sans" w:hAnsi="Lucida Sans"/>
                <w:sz w:val="18"/>
                <w:szCs w:val="18"/>
                <w:lang w:val="en-US"/>
              </w:rPr>
              <w:t xml:space="preserve">Full Stack via from </w:t>
            </w:r>
            <w:r w:rsidR="007636DD" w:rsidRPr="00E11251">
              <w:rPr>
                <w:rFonts w:ascii="Lucida Sans" w:hAnsi="Lucida Sans"/>
                <w:sz w:val="18"/>
                <w:szCs w:val="18"/>
                <w:lang w:val="en-US"/>
              </w:rPr>
              <w:t>Top</w:t>
            </w:r>
            <w:r w:rsidRPr="00E11251">
              <w:rPr>
                <w:rFonts w:ascii="Lucida Sans" w:hAnsi="Lucida Sans"/>
                <w:sz w:val="18"/>
                <w:szCs w:val="18"/>
                <w:lang w:val="en-US"/>
              </w:rPr>
              <w:t xml:space="preserve"> to </w:t>
            </w:r>
            <w:r w:rsidR="007636DD" w:rsidRPr="00E11251">
              <w:rPr>
                <w:rFonts w:ascii="Lucida Sans" w:hAnsi="Lucida Sans"/>
                <w:sz w:val="18"/>
                <w:szCs w:val="18"/>
                <w:lang w:val="en-US"/>
              </w:rPr>
              <w:t>Bottom</w:t>
            </w:r>
          </w:p>
        </w:tc>
      </w:tr>
      <w:tr w:rsidR="004D7A03" w:rsidRPr="00C50831" w14:paraId="6CC7D507" w14:textId="77777777" w:rsidTr="00FC4F39">
        <w:tc>
          <w:tcPr>
            <w:tcW w:w="1977" w:type="dxa"/>
            <w:shd w:val="clear" w:color="auto" w:fill="auto"/>
          </w:tcPr>
          <w:p w14:paraId="0583C874" w14:textId="77777777" w:rsidR="004D7A03" w:rsidRPr="00DA23CA" w:rsidRDefault="004D7A03" w:rsidP="000B2C34">
            <w:pPr>
              <w:pStyle w:val="PlainText"/>
              <w:jc w:val="right"/>
              <w:rPr>
                <w:rFonts w:ascii="Lucida Sans" w:eastAsia="MS Mincho" w:hAnsi="Lucida Sans"/>
                <w:lang w:val="en-US"/>
              </w:rPr>
            </w:pPr>
            <w:r w:rsidRPr="00DA23CA">
              <w:rPr>
                <w:rFonts w:ascii="Lucida Sans" w:eastAsia="MS Mincho" w:hAnsi="Lucida Sans"/>
                <w:lang w:val="en-US"/>
              </w:rPr>
              <w:t>Silkscreen on top and bottom layer</w:t>
            </w:r>
          </w:p>
        </w:tc>
        <w:tc>
          <w:tcPr>
            <w:tcW w:w="6681" w:type="dxa"/>
            <w:shd w:val="clear" w:color="auto" w:fill="auto"/>
          </w:tcPr>
          <w:p w14:paraId="2BADD00D" w14:textId="77777777" w:rsidR="004D7A03" w:rsidRPr="00F850D9" w:rsidRDefault="004D7A03" w:rsidP="00F850D9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120"/>
              <w:ind w:left="173" w:hanging="150"/>
              <w:jc w:val="left"/>
              <w:rPr>
                <w:rFonts w:ascii="Lucida Sans" w:hAnsi="Lucida Sans"/>
                <w:sz w:val="18"/>
                <w:szCs w:val="18"/>
                <w:lang w:val="en-US"/>
              </w:rPr>
            </w:pPr>
            <w:r w:rsidRPr="00F850D9">
              <w:rPr>
                <w:rFonts w:ascii="Lucida Sans" w:hAnsi="Lucida Sans"/>
                <w:spacing w:val="0"/>
                <w:sz w:val="18"/>
                <w:szCs w:val="18"/>
                <w:lang w:val="en-US"/>
              </w:rPr>
              <w:t>White, permanent, organic,</w:t>
            </w:r>
            <w:r w:rsidRPr="00F850D9">
              <w:rPr>
                <w:rFonts w:ascii="Lucida Sans" w:hAnsi="Lucida Sans"/>
                <w:sz w:val="18"/>
                <w:szCs w:val="18"/>
                <w:lang w:val="en-US"/>
              </w:rPr>
              <w:t xml:space="preserve"> non-conductive </w:t>
            </w:r>
            <w:proofErr w:type="gramStart"/>
            <w:r w:rsidRPr="00F850D9">
              <w:rPr>
                <w:rFonts w:ascii="Lucida Sans" w:hAnsi="Lucida Sans"/>
                <w:sz w:val="18"/>
                <w:szCs w:val="18"/>
                <w:lang w:val="en-US"/>
              </w:rPr>
              <w:t>ink;</w:t>
            </w:r>
            <w:proofErr w:type="gramEnd"/>
          </w:p>
          <w:p w14:paraId="07FAE6D3" w14:textId="77777777" w:rsidR="00C0194A" w:rsidRPr="001905D7" w:rsidRDefault="004D7A03" w:rsidP="00F850D9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173" w:hanging="150"/>
              <w:jc w:val="left"/>
              <w:rPr>
                <w:rFonts w:ascii="Lucida Sans" w:hAnsi="Lucida Sans"/>
                <w:spacing w:val="0"/>
                <w:sz w:val="18"/>
                <w:szCs w:val="18"/>
                <w:lang w:val="en-US"/>
              </w:rPr>
            </w:pPr>
            <w:r w:rsidRPr="00F850D9">
              <w:rPr>
                <w:rFonts w:ascii="Lucida Sans" w:hAnsi="Lucida Sans"/>
                <w:sz w:val="18"/>
                <w:szCs w:val="18"/>
                <w:lang w:val="en-US"/>
              </w:rPr>
              <w:t xml:space="preserve">There shall be no silkscreen on any solderable component </w:t>
            </w:r>
            <w:proofErr w:type="gramStart"/>
            <w:r w:rsidRPr="00F850D9">
              <w:rPr>
                <w:rFonts w:ascii="Lucida Sans" w:hAnsi="Lucida Sans"/>
                <w:sz w:val="18"/>
                <w:szCs w:val="18"/>
                <w:lang w:val="en-US"/>
              </w:rPr>
              <w:t>pad;</w:t>
            </w:r>
            <w:proofErr w:type="gramEnd"/>
          </w:p>
          <w:p w14:paraId="7B2934D1" w14:textId="77777777" w:rsidR="001905D7" w:rsidRPr="001905D7" w:rsidRDefault="001905D7" w:rsidP="00F850D9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173" w:hanging="150"/>
              <w:jc w:val="left"/>
              <w:rPr>
                <w:rFonts w:ascii="Lucida Sans" w:hAnsi="Lucida Sans"/>
                <w:spacing w:val="0"/>
                <w:sz w:val="18"/>
                <w:szCs w:val="18"/>
                <w:lang w:val="en-US"/>
              </w:rPr>
            </w:pPr>
            <w:r>
              <w:rPr>
                <w:rFonts w:ascii="Lucida Sans" w:hAnsi="Lucida Sans"/>
                <w:sz w:val="18"/>
                <w:szCs w:val="18"/>
                <w:lang w:val="en-US"/>
              </w:rPr>
              <w:t>If silkscreen is smaller than the machine tolerance, try to print it anyways.</w:t>
            </w:r>
          </w:p>
          <w:p w14:paraId="46134842" w14:textId="764405B4" w:rsidR="001905D7" w:rsidRPr="007777E6" w:rsidRDefault="007777E6" w:rsidP="001905D7">
            <w:pPr>
              <w:pStyle w:val="ListParagraph"/>
              <w:autoSpaceDE w:val="0"/>
              <w:autoSpaceDN w:val="0"/>
              <w:adjustRightInd w:val="0"/>
              <w:ind w:left="173"/>
              <w:jc w:val="left"/>
              <w:rPr>
                <w:rFonts w:ascii="Lucida Sans" w:hAnsi="Lucida Sans"/>
                <w:b/>
                <w:bCs/>
                <w:spacing w:val="0"/>
                <w:sz w:val="18"/>
                <w:szCs w:val="18"/>
                <w:lang w:val="en-US"/>
              </w:rPr>
            </w:pPr>
            <w:r w:rsidRPr="007777E6">
              <w:rPr>
                <w:rFonts w:ascii="Lucida Sans" w:hAnsi="Lucida Sans"/>
                <w:b/>
                <w:bCs/>
                <w:sz w:val="18"/>
                <w:szCs w:val="18"/>
                <w:lang w:val="en-US"/>
              </w:rPr>
              <w:t>Do not delay production for silkscreen too small to read.</w:t>
            </w:r>
          </w:p>
        </w:tc>
      </w:tr>
      <w:tr w:rsidR="004D7A03" w:rsidRPr="00C50831" w14:paraId="276E6674" w14:textId="77777777" w:rsidTr="00FC4F39">
        <w:tc>
          <w:tcPr>
            <w:tcW w:w="1977" w:type="dxa"/>
            <w:shd w:val="clear" w:color="auto" w:fill="auto"/>
          </w:tcPr>
          <w:p w14:paraId="49447191" w14:textId="290EBFBF" w:rsidR="004D7A03" w:rsidRPr="00DA23CA" w:rsidRDefault="001905D7" w:rsidP="000B2C34">
            <w:pPr>
              <w:pStyle w:val="PlainText"/>
              <w:jc w:val="right"/>
              <w:rPr>
                <w:rFonts w:ascii="Lucida Sans" w:eastAsia="MS Mincho" w:hAnsi="Lucida Sans"/>
                <w:lang w:val="en-US"/>
              </w:rPr>
            </w:pPr>
            <w:r>
              <w:rPr>
                <w:rFonts w:ascii="Lucida Sans" w:hAnsi="Lucida Sans"/>
                <w:lang w:val="en-US"/>
              </w:rPr>
              <w:t>M</w:t>
            </w:r>
            <w:r w:rsidR="004D7A03" w:rsidRPr="00DA23CA">
              <w:rPr>
                <w:rFonts w:ascii="Lucida Sans" w:hAnsi="Lucida Sans"/>
                <w:lang w:val="en-US"/>
              </w:rPr>
              <w:t>anufacturer's id and date code</w:t>
            </w:r>
          </w:p>
        </w:tc>
        <w:tc>
          <w:tcPr>
            <w:tcW w:w="6681" w:type="dxa"/>
            <w:shd w:val="clear" w:color="auto" w:fill="auto"/>
          </w:tcPr>
          <w:p w14:paraId="61C5A39C" w14:textId="400A33C7" w:rsidR="004D7A03" w:rsidRPr="00E11251" w:rsidRDefault="001905D7" w:rsidP="00F07234">
            <w:pPr>
              <w:autoSpaceDE w:val="0"/>
              <w:autoSpaceDN w:val="0"/>
              <w:adjustRightInd w:val="0"/>
              <w:jc w:val="left"/>
              <w:rPr>
                <w:rFonts w:ascii="Lucida Sans" w:hAnsi="Lucida Sans"/>
                <w:spacing w:val="0"/>
                <w:sz w:val="18"/>
                <w:szCs w:val="18"/>
                <w:lang w:val="en-US"/>
              </w:rPr>
            </w:pPr>
            <w:r>
              <w:rPr>
                <w:rFonts w:ascii="Lucida Sans" w:hAnsi="Lucida Sans"/>
                <w:sz w:val="18"/>
                <w:szCs w:val="18"/>
                <w:lang w:val="en-US"/>
              </w:rPr>
              <w:t>M</w:t>
            </w:r>
            <w:r w:rsidR="004D7A03" w:rsidRPr="00E11251">
              <w:rPr>
                <w:rFonts w:ascii="Lucida Sans" w:hAnsi="Lucida Sans"/>
                <w:sz w:val="18"/>
                <w:szCs w:val="18"/>
                <w:lang w:val="en-US"/>
              </w:rPr>
              <w:t xml:space="preserve">anufacturer's identification and date code letter shall be rendered in silkscreen on the bottom side of the </w:t>
            </w:r>
            <w:proofErr w:type="gramStart"/>
            <w:r w:rsidR="004D7A03" w:rsidRPr="00E11251">
              <w:rPr>
                <w:rFonts w:ascii="Lucida Sans" w:hAnsi="Lucida Sans"/>
                <w:sz w:val="18"/>
                <w:szCs w:val="18"/>
                <w:lang w:val="en-US"/>
              </w:rPr>
              <w:t>board;</w:t>
            </w:r>
            <w:proofErr w:type="gramEnd"/>
          </w:p>
          <w:p w14:paraId="76229300" w14:textId="77777777" w:rsidR="00C0194A" w:rsidRPr="00E11251" w:rsidRDefault="00C0194A" w:rsidP="00C0194A">
            <w:pPr>
              <w:autoSpaceDE w:val="0"/>
              <w:autoSpaceDN w:val="0"/>
              <w:adjustRightInd w:val="0"/>
              <w:jc w:val="left"/>
              <w:rPr>
                <w:rFonts w:ascii="Lucida Sans" w:hAnsi="Lucida Sans"/>
                <w:spacing w:val="0"/>
                <w:sz w:val="18"/>
                <w:szCs w:val="18"/>
                <w:lang w:val="en-US"/>
              </w:rPr>
            </w:pPr>
          </w:p>
        </w:tc>
      </w:tr>
      <w:tr w:rsidR="004D7A03" w:rsidRPr="00C50831" w14:paraId="291D277B" w14:textId="77777777" w:rsidTr="00FC4F39">
        <w:tc>
          <w:tcPr>
            <w:tcW w:w="1977" w:type="dxa"/>
            <w:shd w:val="clear" w:color="auto" w:fill="auto"/>
          </w:tcPr>
          <w:p w14:paraId="515D48EE" w14:textId="77777777" w:rsidR="004D7A03" w:rsidRPr="00DA23CA" w:rsidRDefault="004D7A03" w:rsidP="000B2C34">
            <w:pPr>
              <w:pStyle w:val="PlainText"/>
              <w:jc w:val="right"/>
              <w:rPr>
                <w:rFonts w:ascii="Lucida Sans" w:eastAsia="MS Mincho" w:hAnsi="Lucida Sans"/>
                <w:lang w:val="en-US"/>
              </w:rPr>
            </w:pPr>
            <w:r w:rsidRPr="00DA23CA">
              <w:rPr>
                <w:rFonts w:ascii="Lucida Sans" w:eastAsia="MS Mincho" w:hAnsi="Lucida Sans"/>
                <w:lang w:val="en-US"/>
              </w:rPr>
              <w:t>Mechanical behavior</w:t>
            </w:r>
          </w:p>
        </w:tc>
        <w:tc>
          <w:tcPr>
            <w:tcW w:w="6681" w:type="dxa"/>
            <w:shd w:val="clear" w:color="auto" w:fill="auto"/>
          </w:tcPr>
          <w:p w14:paraId="02C3B5AC" w14:textId="77777777" w:rsidR="00C0194A" w:rsidRPr="00E11251" w:rsidRDefault="004D7A03" w:rsidP="00C0194A">
            <w:pPr>
              <w:pStyle w:val="BodyText3"/>
              <w:jc w:val="left"/>
              <w:rPr>
                <w:rFonts w:ascii="Lucida Sans" w:hAnsi="Lucida Sans"/>
                <w:sz w:val="18"/>
                <w:szCs w:val="18"/>
                <w:lang w:val="en-US"/>
              </w:rPr>
            </w:pPr>
            <w:r w:rsidRPr="00E11251">
              <w:rPr>
                <w:rFonts w:ascii="Lucida Sans" w:hAnsi="Lucida Sans"/>
                <w:sz w:val="18"/>
                <w:szCs w:val="18"/>
                <w:lang w:val="en-US"/>
              </w:rPr>
              <w:t xml:space="preserve">Warp or twist of board shall not exceed 1%; </w:t>
            </w:r>
          </w:p>
        </w:tc>
      </w:tr>
      <w:tr w:rsidR="004D7A03" w:rsidRPr="00C50831" w14:paraId="448295FC" w14:textId="77777777" w:rsidTr="00FC4F39">
        <w:tc>
          <w:tcPr>
            <w:tcW w:w="1977" w:type="dxa"/>
            <w:shd w:val="clear" w:color="auto" w:fill="auto"/>
          </w:tcPr>
          <w:p w14:paraId="5E8062AA" w14:textId="77777777" w:rsidR="004D7A03" w:rsidRPr="00DA23CA" w:rsidRDefault="004D7A03" w:rsidP="000B2C34">
            <w:pPr>
              <w:pStyle w:val="PlainText"/>
              <w:jc w:val="right"/>
              <w:rPr>
                <w:rFonts w:ascii="Lucida Sans" w:eastAsia="MS Mincho" w:hAnsi="Lucida Sans"/>
                <w:lang w:val="en-US"/>
              </w:rPr>
            </w:pPr>
            <w:r w:rsidRPr="00DA23CA">
              <w:rPr>
                <w:rFonts w:ascii="Lucida Sans" w:eastAsia="MS Mincho" w:hAnsi="Lucida Sans"/>
                <w:lang w:val="en-US"/>
              </w:rPr>
              <w:t>Electrical testing</w:t>
            </w:r>
          </w:p>
        </w:tc>
        <w:tc>
          <w:tcPr>
            <w:tcW w:w="6681" w:type="dxa"/>
            <w:shd w:val="clear" w:color="auto" w:fill="auto"/>
          </w:tcPr>
          <w:p w14:paraId="7E560173" w14:textId="77777777" w:rsidR="00C0194A" w:rsidRPr="00E11251" w:rsidRDefault="004D7A03" w:rsidP="00C0194A">
            <w:pPr>
              <w:pStyle w:val="PlainText"/>
              <w:jc w:val="left"/>
              <w:rPr>
                <w:rFonts w:ascii="Lucida Sans" w:hAnsi="Lucida Sans"/>
                <w:sz w:val="18"/>
                <w:szCs w:val="18"/>
                <w:lang w:val="en-US"/>
              </w:rPr>
            </w:pPr>
            <w:r w:rsidRPr="00E11251">
              <w:rPr>
                <w:rFonts w:ascii="Lucida Sans" w:hAnsi="Lucida Sans"/>
                <w:sz w:val="18"/>
                <w:szCs w:val="18"/>
                <w:lang w:val="en-US"/>
              </w:rPr>
              <w:t xml:space="preserve">100% netlist electrical verification for opens and </w:t>
            </w:r>
            <w:proofErr w:type="gramStart"/>
            <w:r w:rsidRPr="00E11251">
              <w:rPr>
                <w:rFonts w:ascii="Lucida Sans" w:hAnsi="Lucida Sans"/>
                <w:sz w:val="18"/>
                <w:szCs w:val="18"/>
                <w:lang w:val="en-US"/>
              </w:rPr>
              <w:t>shorts;</w:t>
            </w:r>
            <w:proofErr w:type="gramEnd"/>
          </w:p>
        </w:tc>
      </w:tr>
      <w:tr w:rsidR="00F07234" w:rsidRPr="00544EBE" w14:paraId="79793248" w14:textId="77777777" w:rsidTr="00FC4F39">
        <w:tc>
          <w:tcPr>
            <w:tcW w:w="1977" w:type="dxa"/>
            <w:shd w:val="clear" w:color="auto" w:fill="auto"/>
          </w:tcPr>
          <w:p w14:paraId="60C0AC1A" w14:textId="77777777" w:rsidR="00F07234" w:rsidRPr="00DA23CA" w:rsidRDefault="00F07234" w:rsidP="000B2C34">
            <w:pPr>
              <w:pStyle w:val="PlainText"/>
              <w:jc w:val="right"/>
              <w:rPr>
                <w:rFonts w:ascii="Lucida Sans" w:eastAsia="MS Mincho" w:hAnsi="Lucida Sans"/>
                <w:lang w:val="en-US"/>
              </w:rPr>
            </w:pPr>
            <w:proofErr w:type="spellStart"/>
            <w:r w:rsidRPr="00F07234">
              <w:rPr>
                <w:rFonts w:ascii="Lucida Sans" w:eastAsia="MS Mincho" w:hAnsi="Lucida Sans"/>
                <w:lang w:val="en-US"/>
              </w:rPr>
              <w:t>Panelization</w:t>
            </w:r>
            <w:proofErr w:type="spellEnd"/>
          </w:p>
        </w:tc>
        <w:tc>
          <w:tcPr>
            <w:tcW w:w="6681" w:type="dxa"/>
            <w:shd w:val="clear" w:color="auto" w:fill="auto"/>
          </w:tcPr>
          <w:p w14:paraId="5A974D31" w14:textId="7C8EF261" w:rsidR="00F07234" w:rsidRPr="00E11251" w:rsidRDefault="001905D7" w:rsidP="00C0194A">
            <w:pPr>
              <w:pStyle w:val="PlainText"/>
              <w:jc w:val="left"/>
              <w:rPr>
                <w:rFonts w:ascii="Lucida Sans" w:hAnsi="Lucida Sans"/>
                <w:sz w:val="18"/>
                <w:szCs w:val="18"/>
                <w:lang w:val="en-US"/>
              </w:rPr>
            </w:pPr>
            <w:r>
              <w:rPr>
                <w:rFonts w:ascii="Lucida Sans" w:hAnsi="Lucida Sans"/>
                <w:sz w:val="18"/>
                <w:szCs w:val="18"/>
                <w:lang w:val="en-US"/>
              </w:rPr>
              <w:t>See panels files.</w:t>
            </w:r>
          </w:p>
        </w:tc>
      </w:tr>
    </w:tbl>
    <w:p w14:paraId="398ADA0F" w14:textId="77777777" w:rsidR="00F4683F" w:rsidRPr="00C066B0" w:rsidRDefault="00F4683F" w:rsidP="0023063D">
      <w:pPr>
        <w:rPr>
          <w:lang w:val="en-US"/>
        </w:rPr>
      </w:pPr>
    </w:p>
    <w:sectPr w:rsidR="00F4683F" w:rsidRPr="00C066B0" w:rsidSect="00FC4F39">
      <w:headerReference w:type="default" r:id="rId10"/>
      <w:footerReference w:type="even" r:id="rId11"/>
      <w:footerReference w:type="default" r:id="rId12"/>
      <w:pgSz w:w="12240" w:h="15840" w:code="1"/>
      <w:pgMar w:top="1440" w:right="1797" w:bottom="1440" w:left="1797" w:header="958" w:footer="9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810EAA" w14:textId="77777777" w:rsidR="006266D7" w:rsidRDefault="006266D7">
      <w:r>
        <w:separator/>
      </w:r>
    </w:p>
  </w:endnote>
  <w:endnote w:type="continuationSeparator" w:id="0">
    <w:p w14:paraId="2B587BB4" w14:textId="77777777" w:rsidR="006266D7" w:rsidRDefault="00626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0A833" w14:textId="77777777" w:rsidR="00986F4C" w:rsidRDefault="00844A15" w:rsidP="00C82B4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86F4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C172A9" w14:textId="77777777" w:rsidR="00986F4C" w:rsidRDefault="00986F4C" w:rsidP="00C82B4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5A96F" w14:textId="77777777" w:rsidR="00986F4C" w:rsidRDefault="00986F4C" w:rsidP="00C82B4B">
    <w:pPr>
      <w:pStyle w:val="Footer"/>
      <w:framePr w:wrap="around" w:vAnchor="text" w:hAnchor="margin" w:xAlign="right" w:y="1"/>
      <w:rPr>
        <w:rStyle w:val="PageNumber"/>
      </w:rPr>
    </w:pPr>
  </w:p>
  <w:p w14:paraId="7601E61B" w14:textId="77777777" w:rsidR="00986F4C" w:rsidRPr="00C215DC" w:rsidRDefault="00844A15" w:rsidP="00C82B4B">
    <w:pPr>
      <w:pStyle w:val="Footer"/>
      <w:ind w:right="360"/>
    </w:pPr>
    <w:r>
      <w:fldChar w:fldCharType="begin"/>
    </w:r>
    <w:r w:rsidR="00986F4C" w:rsidRPr="005F5A45">
      <w:instrText xml:space="preserve"> FILENAME </w:instrText>
    </w:r>
    <w:r>
      <w:fldChar w:fldCharType="separate"/>
    </w:r>
    <w:r w:rsidR="003055C4" w:rsidRPr="005F5A45">
      <w:rPr>
        <w:noProof/>
      </w:rPr>
      <w:t>Readme</w:t>
    </w:r>
    <w:r w:rsidR="00DB3475" w:rsidRPr="005F5A45">
      <w:rPr>
        <w:noProof/>
      </w:rPr>
      <w:t>.</w:t>
    </w:r>
    <w:r>
      <w:fldChar w:fldCharType="end"/>
    </w:r>
    <w:r w:rsidR="00C215DC">
      <w:t>docx</w:t>
    </w:r>
    <w:r w:rsidR="00986F4C" w:rsidRPr="005F5A45">
      <w:tab/>
    </w:r>
    <w:r w:rsidR="00986F4C" w:rsidRPr="005F5A45">
      <w:tab/>
    </w:r>
    <w:r>
      <w:rPr>
        <w:rStyle w:val="PageNumber"/>
      </w:rPr>
      <w:fldChar w:fldCharType="begin"/>
    </w:r>
    <w:r w:rsidR="00986F4C" w:rsidRPr="005F5A4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56FB3">
      <w:rPr>
        <w:rStyle w:val="PageNumber"/>
        <w:noProof/>
      </w:rPr>
      <w:t>2</w:t>
    </w:r>
    <w:r>
      <w:rPr>
        <w:rStyle w:val="PageNumber"/>
      </w:rPr>
      <w:fldChar w:fldCharType="end"/>
    </w:r>
    <w:r w:rsidR="00986F4C" w:rsidRPr="005F5A45">
      <w:rPr>
        <w:rStyle w:val="PageNumber"/>
      </w:rPr>
      <w:t xml:space="preserve"> de </w:t>
    </w:r>
    <w:r>
      <w:rPr>
        <w:rStyle w:val="PageNumber"/>
      </w:rPr>
      <w:fldChar w:fldCharType="begin"/>
    </w:r>
    <w:r w:rsidR="00986F4C" w:rsidRPr="005F5A45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56FB3">
      <w:rPr>
        <w:rStyle w:val="PageNumber"/>
        <w:noProof/>
      </w:rPr>
      <w:t>2</w:t>
    </w:r>
    <w:r>
      <w:rPr>
        <w:rStyle w:val="PageNumber"/>
      </w:rPr>
      <w:fldChar w:fldCharType="end"/>
    </w:r>
  </w:p>
  <w:p w14:paraId="41E59178" w14:textId="77777777" w:rsidR="00986F4C" w:rsidRPr="00C215DC" w:rsidRDefault="00986F4C" w:rsidP="00187267">
    <w:pPr>
      <w:jc w:val="center"/>
      <w:rPr>
        <w:b/>
        <w:sz w:val="16"/>
        <w:szCs w:val="16"/>
      </w:rPr>
    </w:pPr>
  </w:p>
  <w:p w14:paraId="1F0A8595" w14:textId="15AAB463" w:rsidR="00986F4C" w:rsidRPr="007E2E1D" w:rsidRDefault="001905D7" w:rsidP="00187267">
    <w:pPr>
      <w:jc w:val="center"/>
      <w:rPr>
        <w:sz w:val="16"/>
        <w:szCs w:val="16"/>
      </w:rPr>
    </w:pPr>
    <w:r>
      <w:rPr>
        <w:b/>
        <w:sz w:val="16"/>
        <w:szCs w:val="16"/>
      </w:rPr>
      <w:t>SwarmUS</w:t>
    </w:r>
    <w:r w:rsidR="00986F4C" w:rsidRPr="007E2E1D">
      <w:rPr>
        <w:b/>
        <w:sz w:val="16"/>
        <w:szCs w:val="16"/>
      </w:rPr>
      <w:t xml:space="preserve"> </w:t>
    </w:r>
    <w:r w:rsidR="00ED20D1">
      <w:rPr>
        <w:sz w:val="16"/>
        <w:szCs w:val="16"/>
      </w:rPr>
      <w:t>3000</w:t>
    </w:r>
    <w:r w:rsidR="00986F4C" w:rsidRPr="007E2E1D">
      <w:rPr>
        <w:sz w:val="16"/>
        <w:szCs w:val="16"/>
      </w:rPr>
      <w:t xml:space="preserve">, </w:t>
    </w:r>
    <w:r w:rsidR="00986F4C" w:rsidRPr="00676355">
      <w:rPr>
        <w:sz w:val="16"/>
        <w:szCs w:val="16"/>
      </w:rPr>
      <w:t>boul. de l'Université</w:t>
    </w:r>
    <w:r w:rsidR="00986F4C">
      <w:rPr>
        <w:sz w:val="16"/>
        <w:szCs w:val="16"/>
      </w:rPr>
      <w:t>,</w:t>
    </w:r>
    <w:r w:rsidR="00986F4C">
      <w:t xml:space="preserve"> </w:t>
    </w:r>
    <w:r w:rsidR="00986F4C" w:rsidRPr="007E2E1D">
      <w:rPr>
        <w:sz w:val="16"/>
        <w:szCs w:val="16"/>
      </w:rPr>
      <w:t xml:space="preserve">Sherbrooke J1K </w:t>
    </w:r>
    <w:r w:rsidR="00ED20D1">
      <w:rPr>
        <w:sz w:val="16"/>
        <w:szCs w:val="16"/>
      </w:rPr>
      <w:t>0A5</w:t>
    </w:r>
  </w:p>
  <w:p w14:paraId="71B36890" w14:textId="77777777" w:rsidR="00986F4C" w:rsidRPr="00187267" w:rsidRDefault="00986F4C" w:rsidP="00187267">
    <w:pPr>
      <w:jc w:val="center"/>
      <w:rPr>
        <w:sz w:val="16"/>
        <w:szCs w:val="16"/>
        <w:lang w:val="en-US"/>
      </w:rPr>
    </w:pPr>
    <w:proofErr w:type="spellStart"/>
    <w:r>
      <w:rPr>
        <w:sz w:val="16"/>
        <w:szCs w:val="16"/>
        <w:lang w:val="en-US"/>
      </w:rPr>
      <w:t>Tél</w:t>
    </w:r>
    <w:proofErr w:type="spellEnd"/>
    <w:r>
      <w:rPr>
        <w:sz w:val="16"/>
        <w:szCs w:val="16"/>
        <w:lang w:val="en-US"/>
      </w:rPr>
      <w:t xml:space="preserve">: (819) 821-8000 </w:t>
    </w:r>
    <w:proofErr w:type="spellStart"/>
    <w:r>
      <w:rPr>
        <w:sz w:val="16"/>
        <w:szCs w:val="16"/>
        <w:lang w:val="en-US"/>
      </w:rPr>
      <w:t>ext</w:t>
    </w:r>
    <w:proofErr w:type="spellEnd"/>
    <w:r>
      <w:rPr>
        <w:sz w:val="16"/>
        <w:szCs w:val="16"/>
        <w:lang w:val="en-US"/>
      </w:rPr>
      <w:t xml:space="preserve"> </w:t>
    </w:r>
    <w:r w:rsidR="00C43600">
      <w:rPr>
        <w:sz w:val="16"/>
        <w:szCs w:val="16"/>
        <w:lang w:val="en-US"/>
      </w:rPr>
      <w:t>65798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BE99B2" w14:textId="77777777" w:rsidR="006266D7" w:rsidRDefault="006266D7">
      <w:r>
        <w:separator/>
      </w:r>
    </w:p>
  </w:footnote>
  <w:footnote w:type="continuationSeparator" w:id="0">
    <w:p w14:paraId="78F9463B" w14:textId="77777777" w:rsidR="006266D7" w:rsidRDefault="006266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DCF69" w14:textId="77777777" w:rsidR="00986F4C" w:rsidRDefault="00986F4C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898DCB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9EAE9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DF0A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CA24B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8B85F2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DB4528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4E225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66B81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160D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43CE1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E2C50"/>
    <w:multiLevelType w:val="hybridMultilevel"/>
    <w:tmpl w:val="C85CFBF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022E84"/>
    <w:multiLevelType w:val="hybridMultilevel"/>
    <w:tmpl w:val="B8A08A66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0C639B0"/>
    <w:multiLevelType w:val="hybridMultilevel"/>
    <w:tmpl w:val="70585F56"/>
    <w:lvl w:ilvl="0" w:tplc="6EA889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B773C0"/>
    <w:multiLevelType w:val="hybridMultilevel"/>
    <w:tmpl w:val="BD0878B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557D0A"/>
    <w:multiLevelType w:val="hybridMultilevel"/>
    <w:tmpl w:val="928CAD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D76A3A"/>
    <w:multiLevelType w:val="hybridMultilevel"/>
    <w:tmpl w:val="164269F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8C3E9E"/>
    <w:multiLevelType w:val="singleLevel"/>
    <w:tmpl w:val="37E252A4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right="360" w:hanging="360"/>
      </w:pPr>
      <w:rPr>
        <w:rFonts w:ascii="Wingdings" w:hAnsi="Wingdings" w:hint="default"/>
      </w:rPr>
    </w:lvl>
  </w:abstractNum>
  <w:abstractNum w:abstractNumId="17" w15:restartNumberingAfterBreak="0">
    <w:nsid w:val="2B4D6E1E"/>
    <w:multiLevelType w:val="hybridMultilevel"/>
    <w:tmpl w:val="3162DD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323555"/>
    <w:multiLevelType w:val="hybridMultilevel"/>
    <w:tmpl w:val="5D0890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6D7683"/>
    <w:multiLevelType w:val="hybridMultilevel"/>
    <w:tmpl w:val="09E60E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02A05"/>
    <w:multiLevelType w:val="hybridMultilevel"/>
    <w:tmpl w:val="9BBE35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B1C8F"/>
    <w:multiLevelType w:val="hybridMultilevel"/>
    <w:tmpl w:val="8D569D8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B810E2E"/>
    <w:multiLevelType w:val="hybridMultilevel"/>
    <w:tmpl w:val="63CE49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971A6B"/>
    <w:multiLevelType w:val="hybridMultilevel"/>
    <w:tmpl w:val="19841D3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71"/>
        </w:tabs>
        <w:ind w:left="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91"/>
        </w:tabs>
        <w:ind w:left="1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11"/>
        </w:tabs>
        <w:ind w:left="1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31"/>
        </w:tabs>
        <w:ind w:left="2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51"/>
        </w:tabs>
        <w:ind w:left="3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71"/>
        </w:tabs>
        <w:ind w:left="3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91"/>
        </w:tabs>
        <w:ind w:left="4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11"/>
        </w:tabs>
        <w:ind w:left="5411" w:hanging="360"/>
      </w:pPr>
      <w:rPr>
        <w:rFonts w:ascii="Wingdings" w:hAnsi="Wingdings" w:hint="default"/>
      </w:rPr>
    </w:lvl>
  </w:abstractNum>
  <w:abstractNum w:abstractNumId="24" w15:restartNumberingAfterBreak="0">
    <w:nsid w:val="49825103"/>
    <w:multiLevelType w:val="hybridMultilevel"/>
    <w:tmpl w:val="3C143A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666206"/>
    <w:multiLevelType w:val="hybridMultilevel"/>
    <w:tmpl w:val="1CC654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95E7A"/>
    <w:multiLevelType w:val="hybridMultilevel"/>
    <w:tmpl w:val="92984C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272969"/>
    <w:multiLevelType w:val="hybridMultilevel"/>
    <w:tmpl w:val="9B9E93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A32088"/>
    <w:multiLevelType w:val="hybridMultilevel"/>
    <w:tmpl w:val="452AB3FC"/>
    <w:lvl w:ilvl="0" w:tplc="73CA7ECE">
      <w:numFmt w:val="bullet"/>
      <w:lvlText w:val="-"/>
      <w:lvlJc w:val="left"/>
      <w:pPr>
        <w:ind w:left="720" w:hanging="360"/>
      </w:pPr>
      <w:rPr>
        <w:rFonts w:ascii="Lucida Sans" w:eastAsia="Times New Roman" w:hAnsi="Lucida Sans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230FF8"/>
    <w:multiLevelType w:val="singleLevel"/>
    <w:tmpl w:val="CA8A963A"/>
    <w:lvl w:ilvl="0">
      <w:start w:val="1"/>
      <w:numFmt w:val="decimal"/>
      <w:pStyle w:val="ListNumber"/>
      <w:lvlText w:val="%1)"/>
      <w:lvlJc w:val="left"/>
      <w:pPr>
        <w:tabs>
          <w:tab w:val="num" w:pos="360"/>
        </w:tabs>
        <w:ind w:left="360" w:right="360" w:hanging="360"/>
      </w:pPr>
    </w:lvl>
  </w:abstractNum>
  <w:abstractNum w:abstractNumId="30" w15:restartNumberingAfterBreak="0">
    <w:nsid w:val="6C4E2CF8"/>
    <w:multiLevelType w:val="hybridMultilevel"/>
    <w:tmpl w:val="D8CCBC3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71"/>
        </w:tabs>
        <w:ind w:left="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91"/>
        </w:tabs>
        <w:ind w:left="1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11"/>
        </w:tabs>
        <w:ind w:left="1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31"/>
        </w:tabs>
        <w:ind w:left="2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51"/>
        </w:tabs>
        <w:ind w:left="3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71"/>
        </w:tabs>
        <w:ind w:left="3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91"/>
        </w:tabs>
        <w:ind w:left="4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11"/>
        </w:tabs>
        <w:ind w:left="541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6"/>
  </w:num>
  <w:num w:numId="4">
    <w:abstractNumId w:val="29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23"/>
  </w:num>
  <w:num w:numId="14">
    <w:abstractNumId w:val="30"/>
  </w:num>
  <w:num w:numId="15">
    <w:abstractNumId w:val="11"/>
  </w:num>
  <w:num w:numId="16">
    <w:abstractNumId w:val="21"/>
  </w:num>
  <w:num w:numId="17">
    <w:abstractNumId w:val="28"/>
  </w:num>
  <w:num w:numId="18">
    <w:abstractNumId w:val="18"/>
  </w:num>
  <w:num w:numId="19">
    <w:abstractNumId w:val="26"/>
  </w:num>
  <w:num w:numId="20">
    <w:abstractNumId w:val="19"/>
  </w:num>
  <w:num w:numId="21">
    <w:abstractNumId w:val="12"/>
  </w:num>
  <w:num w:numId="22">
    <w:abstractNumId w:val="10"/>
  </w:num>
  <w:num w:numId="23">
    <w:abstractNumId w:val="24"/>
  </w:num>
  <w:num w:numId="24">
    <w:abstractNumId w:val="22"/>
  </w:num>
  <w:num w:numId="25">
    <w:abstractNumId w:val="27"/>
  </w:num>
  <w:num w:numId="26">
    <w:abstractNumId w:val="17"/>
  </w:num>
  <w:num w:numId="27">
    <w:abstractNumId w:val="25"/>
  </w:num>
  <w:num w:numId="28">
    <w:abstractNumId w:val="13"/>
  </w:num>
  <w:num w:numId="29">
    <w:abstractNumId w:val="15"/>
  </w:num>
  <w:num w:numId="30">
    <w:abstractNumId w:val="14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95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4EC"/>
    <w:rsid w:val="00001E8C"/>
    <w:rsid w:val="000067C0"/>
    <w:rsid w:val="000109F8"/>
    <w:rsid w:val="0001394E"/>
    <w:rsid w:val="00014813"/>
    <w:rsid w:val="00014A76"/>
    <w:rsid w:val="00020649"/>
    <w:rsid w:val="000225C6"/>
    <w:rsid w:val="00023196"/>
    <w:rsid w:val="00024B8E"/>
    <w:rsid w:val="00026603"/>
    <w:rsid w:val="00031732"/>
    <w:rsid w:val="00033F36"/>
    <w:rsid w:val="00045CA5"/>
    <w:rsid w:val="00046923"/>
    <w:rsid w:val="00055D4C"/>
    <w:rsid w:val="00060F63"/>
    <w:rsid w:val="00061E21"/>
    <w:rsid w:val="00064222"/>
    <w:rsid w:val="000714DF"/>
    <w:rsid w:val="00073D20"/>
    <w:rsid w:val="00075852"/>
    <w:rsid w:val="00081C70"/>
    <w:rsid w:val="0008272D"/>
    <w:rsid w:val="00087849"/>
    <w:rsid w:val="00092524"/>
    <w:rsid w:val="00095EB9"/>
    <w:rsid w:val="000A15D0"/>
    <w:rsid w:val="000A4A0A"/>
    <w:rsid w:val="000A62C6"/>
    <w:rsid w:val="000B2C34"/>
    <w:rsid w:val="000C1F8C"/>
    <w:rsid w:val="000C60B1"/>
    <w:rsid w:val="000C61C5"/>
    <w:rsid w:val="000D5FB0"/>
    <w:rsid w:val="000E1936"/>
    <w:rsid w:val="000F34A1"/>
    <w:rsid w:val="000F37F0"/>
    <w:rsid w:val="00101B97"/>
    <w:rsid w:val="00102C37"/>
    <w:rsid w:val="00112D83"/>
    <w:rsid w:val="001134A3"/>
    <w:rsid w:val="00116839"/>
    <w:rsid w:val="00123B11"/>
    <w:rsid w:val="00130A63"/>
    <w:rsid w:val="001321E6"/>
    <w:rsid w:val="001324C5"/>
    <w:rsid w:val="00151731"/>
    <w:rsid w:val="00151C32"/>
    <w:rsid w:val="001619EB"/>
    <w:rsid w:val="00163616"/>
    <w:rsid w:val="0017158D"/>
    <w:rsid w:val="00181279"/>
    <w:rsid w:val="001826F8"/>
    <w:rsid w:val="0018709B"/>
    <w:rsid w:val="00187267"/>
    <w:rsid w:val="001903BA"/>
    <w:rsid w:val="001905D7"/>
    <w:rsid w:val="001912F5"/>
    <w:rsid w:val="001937EB"/>
    <w:rsid w:val="00196283"/>
    <w:rsid w:val="001A04E1"/>
    <w:rsid w:val="001A23D4"/>
    <w:rsid w:val="001C27CF"/>
    <w:rsid w:val="001C6A2B"/>
    <w:rsid w:val="001D0668"/>
    <w:rsid w:val="001D2D04"/>
    <w:rsid w:val="001D6964"/>
    <w:rsid w:val="001D6F89"/>
    <w:rsid w:val="001D7C75"/>
    <w:rsid w:val="001E3962"/>
    <w:rsid w:val="001E467B"/>
    <w:rsid w:val="001E6420"/>
    <w:rsid w:val="001E6FFB"/>
    <w:rsid w:val="001E731E"/>
    <w:rsid w:val="001E761D"/>
    <w:rsid w:val="001F3E9B"/>
    <w:rsid w:val="001F7F64"/>
    <w:rsid w:val="00200862"/>
    <w:rsid w:val="00203427"/>
    <w:rsid w:val="00214727"/>
    <w:rsid w:val="002149D9"/>
    <w:rsid w:val="0022033C"/>
    <w:rsid w:val="00221218"/>
    <w:rsid w:val="002230FD"/>
    <w:rsid w:val="002269CB"/>
    <w:rsid w:val="00227A06"/>
    <w:rsid w:val="0023063D"/>
    <w:rsid w:val="00231BA4"/>
    <w:rsid w:val="00232319"/>
    <w:rsid w:val="00232BE8"/>
    <w:rsid w:val="002330BB"/>
    <w:rsid w:val="002345C3"/>
    <w:rsid w:val="0023534B"/>
    <w:rsid w:val="00235EF6"/>
    <w:rsid w:val="00241B53"/>
    <w:rsid w:val="0024657D"/>
    <w:rsid w:val="00250F04"/>
    <w:rsid w:val="0025182B"/>
    <w:rsid w:val="002545CF"/>
    <w:rsid w:val="00254994"/>
    <w:rsid w:val="00264479"/>
    <w:rsid w:val="002658C1"/>
    <w:rsid w:val="002663E5"/>
    <w:rsid w:val="002703E8"/>
    <w:rsid w:val="00270AD4"/>
    <w:rsid w:val="00272C3B"/>
    <w:rsid w:val="002737E4"/>
    <w:rsid w:val="00277A74"/>
    <w:rsid w:val="00277DDF"/>
    <w:rsid w:val="00280B01"/>
    <w:rsid w:val="002844D5"/>
    <w:rsid w:val="00286617"/>
    <w:rsid w:val="002955BC"/>
    <w:rsid w:val="002A40FA"/>
    <w:rsid w:val="002A46C4"/>
    <w:rsid w:val="002A4B8E"/>
    <w:rsid w:val="002B2108"/>
    <w:rsid w:val="002B4411"/>
    <w:rsid w:val="002C7B63"/>
    <w:rsid w:val="002D16E1"/>
    <w:rsid w:val="002D3824"/>
    <w:rsid w:val="002D49C9"/>
    <w:rsid w:val="002E05A2"/>
    <w:rsid w:val="002E249C"/>
    <w:rsid w:val="002F1828"/>
    <w:rsid w:val="00303E16"/>
    <w:rsid w:val="003055C4"/>
    <w:rsid w:val="0030793D"/>
    <w:rsid w:val="00317287"/>
    <w:rsid w:val="00321744"/>
    <w:rsid w:val="003270B5"/>
    <w:rsid w:val="00331169"/>
    <w:rsid w:val="00334A17"/>
    <w:rsid w:val="00342171"/>
    <w:rsid w:val="00343630"/>
    <w:rsid w:val="00346F6D"/>
    <w:rsid w:val="00347100"/>
    <w:rsid w:val="00350BBB"/>
    <w:rsid w:val="00356FB3"/>
    <w:rsid w:val="00363C76"/>
    <w:rsid w:val="00372337"/>
    <w:rsid w:val="0037279F"/>
    <w:rsid w:val="00373140"/>
    <w:rsid w:val="00376233"/>
    <w:rsid w:val="00376419"/>
    <w:rsid w:val="003813B1"/>
    <w:rsid w:val="003822AD"/>
    <w:rsid w:val="00390638"/>
    <w:rsid w:val="0039331E"/>
    <w:rsid w:val="003A159F"/>
    <w:rsid w:val="003B0BB3"/>
    <w:rsid w:val="003B37E9"/>
    <w:rsid w:val="003B6464"/>
    <w:rsid w:val="003C2BC9"/>
    <w:rsid w:val="003C7EDF"/>
    <w:rsid w:val="003D0E8F"/>
    <w:rsid w:val="003D75D4"/>
    <w:rsid w:val="003E131B"/>
    <w:rsid w:val="003F3CFE"/>
    <w:rsid w:val="003F5629"/>
    <w:rsid w:val="003F5B3B"/>
    <w:rsid w:val="0040409A"/>
    <w:rsid w:val="004069E5"/>
    <w:rsid w:val="00413384"/>
    <w:rsid w:val="004146E4"/>
    <w:rsid w:val="004205E2"/>
    <w:rsid w:val="00420675"/>
    <w:rsid w:val="0042074D"/>
    <w:rsid w:val="004304BE"/>
    <w:rsid w:val="00431389"/>
    <w:rsid w:val="00431BB8"/>
    <w:rsid w:val="00432432"/>
    <w:rsid w:val="00432445"/>
    <w:rsid w:val="00445938"/>
    <w:rsid w:val="004463E4"/>
    <w:rsid w:val="004473D5"/>
    <w:rsid w:val="00451BE7"/>
    <w:rsid w:val="00454257"/>
    <w:rsid w:val="004551C8"/>
    <w:rsid w:val="00456A70"/>
    <w:rsid w:val="004603BA"/>
    <w:rsid w:val="00460AEE"/>
    <w:rsid w:val="00467D63"/>
    <w:rsid w:val="0047139A"/>
    <w:rsid w:val="00476E3C"/>
    <w:rsid w:val="004834EA"/>
    <w:rsid w:val="004877B9"/>
    <w:rsid w:val="004933B4"/>
    <w:rsid w:val="004A0877"/>
    <w:rsid w:val="004A33F9"/>
    <w:rsid w:val="004A647D"/>
    <w:rsid w:val="004B1DE5"/>
    <w:rsid w:val="004B7264"/>
    <w:rsid w:val="004B7A80"/>
    <w:rsid w:val="004C0DA6"/>
    <w:rsid w:val="004C76F0"/>
    <w:rsid w:val="004D2872"/>
    <w:rsid w:val="004D3863"/>
    <w:rsid w:val="004D7A03"/>
    <w:rsid w:val="004E63F1"/>
    <w:rsid w:val="004F04F2"/>
    <w:rsid w:val="004F49BE"/>
    <w:rsid w:val="004F5167"/>
    <w:rsid w:val="00503055"/>
    <w:rsid w:val="00510257"/>
    <w:rsid w:val="00525B82"/>
    <w:rsid w:val="005272B9"/>
    <w:rsid w:val="005311C9"/>
    <w:rsid w:val="00536AA4"/>
    <w:rsid w:val="00537D29"/>
    <w:rsid w:val="0054077C"/>
    <w:rsid w:val="00541635"/>
    <w:rsid w:val="00544EBE"/>
    <w:rsid w:val="00545FC4"/>
    <w:rsid w:val="00546085"/>
    <w:rsid w:val="00551900"/>
    <w:rsid w:val="00552E92"/>
    <w:rsid w:val="00556A55"/>
    <w:rsid w:val="00557F4E"/>
    <w:rsid w:val="0056154D"/>
    <w:rsid w:val="00563C6A"/>
    <w:rsid w:val="00564C12"/>
    <w:rsid w:val="0057099D"/>
    <w:rsid w:val="00570A43"/>
    <w:rsid w:val="0057236D"/>
    <w:rsid w:val="00581F89"/>
    <w:rsid w:val="00587B55"/>
    <w:rsid w:val="00595842"/>
    <w:rsid w:val="005A0C41"/>
    <w:rsid w:val="005A2459"/>
    <w:rsid w:val="005A75B6"/>
    <w:rsid w:val="005B5ABC"/>
    <w:rsid w:val="005B7B2C"/>
    <w:rsid w:val="005B7F4C"/>
    <w:rsid w:val="005C0190"/>
    <w:rsid w:val="005C332F"/>
    <w:rsid w:val="005C3E30"/>
    <w:rsid w:val="005C7D96"/>
    <w:rsid w:val="005E04EC"/>
    <w:rsid w:val="005E1B87"/>
    <w:rsid w:val="005F3D94"/>
    <w:rsid w:val="005F47B7"/>
    <w:rsid w:val="005F5A45"/>
    <w:rsid w:val="006040E4"/>
    <w:rsid w:val="00607457"/>
    <w:rsid w:val="006107F0"/>
    <w:rsid w:val="0061436A"/>
    <w:rsid w:val="00616C02"/>
    <w:rsid w:val="00616CAA"/>
    <w:rsid w:val="0062333D"/>
    <w:rsid w:val="006266D7"/>
    <w:rsid w:val="00631210"/>
    <w:rsid w:val="0063571A"/>
    <w:rsid w:val="00636E49"/>
    <w:rsid w:val="00637434"/>
    <w:rsid w:val="006423A8"/>
    <w:rsid w:val="00651B72"/>
    <w:rsid w:val="00652F23"/>
    <w:rsid w:val="00652FB6"/>
    <w:rsid w:val="00653194"/>
    <w:rsid w:val="006538FF"/>
    <w:rsid w:val="00653BC1"/>
    <w:rsid w:val="0066336E"/>
    <w:rsid w:val="006750F0"/>
    <w:rsid w:val="00675C18"/>
    <w:rsid w:val="0067613E"/>
    <w:rsid w:val="00676355"/>
    <w:rsid w:val="00685417"/>
    <w:rsid w:val="00685D4A"/>
    <w:rsid w:val="00686146"/>
    <w:rsid w:val="00687E75"/>
    <w:rsid w:val="006919F9"/>
    <w:rsid w:val="00694DE2"/>
    <w:rsid w:val="00695A1F"/>
    <w:rsid w:val="00696668"/>
    <w:rsid w:val="006A24E3"/>
    <w:rsid w:val="006A7162"/>
    <w:rsid w:val="006A7502"/>
    <w:rsid w:val="006B6413"/>
    <w:rsid w:val="006B6569"/>
    <w:rsid w:val="006B6B26"/>
    <w:rsid w:val="006C1D8F"/>
    <w:rsid w:val="006D06F9"/>
    <w:rsid w:val="006D5969"/>
    <w:rsid w:val="006E363D"/>
    <w:rsid w:val="006F0DFE"/>
    <w:rsid w:val="006F18AC"/>
    <w:rsid w:val="006F45CA"/>
    <w:rsid w:val="00713DB5"/>
    <w:rsid w:val="00714BB5"/>
    <w:rsid w:val="0072389E"/>
    <w:rsid w:val="00725463"/>
    <w:rsid w:val="007263AA"/>
    <w:rsid w:val="0072659C"/>
    <w:rsid w:val="007328DF"/>
    <w:rsid w:val="00736273"/>
    <w:rsid w:val="00736F6D"/>
    <w:rsid w:val="007401E3"/>
    <w:rsid w:val="007415E0"/>
    <w:rsid w:val="00745639"/>
    <w:rsid w:val="007560E9"/>
    <w:rsid w:val="00762EC7"/>
    <w:rsid w:val="007636DD"/>
    <w:rsid w:val="007777E6"/>
    <w:rsid w:val="00780624"/>
    <w:rsid w:val="00791295"/>
    <w:rsid w:val="007A4F1E"/>
    <w:rsid w:val="007C422D"/>
    <w:rsid w:val="007C4F39"/>
    <w:rsid w:val="007D02AD"/>
    <w:rsid w:val="007D3230"/>
    <w:rsid w:val="007D5614"/>
    <w:rsid w:val="007E2D5D"/>
    <w:rsid w:val="007E2E1D"/>
    <w:rsid w:val="007E31C4"/>
    <w:rsid w:val="007E7A9A"/>
    <w:rsid w:val="007F25B1"/>
    <w:rsid w:val="007F5687"/>
    <w:rsid w:val="00802183"/>
    <w:rsid w:val="008059D2"/>
    <w:rsid w:val="00815B68"/>
    <w:rsid w:val="008278B3"/>
    <w:rsid w:val="00830A24"/>
    <w:rsid w:val="00830DB2"/>
    <w:rsid w:val="008322FD"/>
    <w:rsid w:val="008326A0"/>
    <w:rsid w:val="00833EC6"/>
    <w:rsid w:val="00844A15"/>
    <w:rsid w:val="008472DE"/>
    <w:rsid w:val="00851317"/>
    <w:rsid w:val="0085141A"/>
    <w:rsid w:val="0085589F"/>
    <w:rsid w:val="00856498"/>
    <w:rsid w:val="00862140"/>
    <w:rsid w:val="00872C5E"/>
    <w:rsid w:val="0087337B"/>
    <w:rsid w:val="008773C7"/>
    <w:rsid w:val="00880B9B"/>
    <w:rsid w:val="00882327"/>
    <w:rsid w:val="00891454"/>
    <w:rsid w:val="0089317F"/>
    <w:rsid w:val="00893C4C"/>
    <w:rsid w:val="00896F76"/>
    <w:rsid w:val="008A401E"/>
    <w:rsid w:val="008A491E"/>
    <w:rsid w:val="008A636F"/>
    <w:rsid w:val="008B1961"/>
    <w:rsid w:val="008B1C7E"/>
    <w:rsid w:val="008B33E1"/>
    <w:rsid w:val="008B3D52"/>
    <w:rsid w:val="008C3649"/>
    <w:rsid w:val="008C6623"/>
    <w:rsid w:val="008D3E80"/>
    <w:rsid w:val="008D5C8E"/>
    <w:rsid w:val="008E2CD1"/>
    <w:rsid w:val="008E44AC"/>
    <w:rsid w:val="008F00CA"/>
    <w:rsid w:val="00913816"/>
    <w:rsid w:val="00913C2C"/>
    <w:rsid w:val="0091588D"/>
    <w:rsid w:val="009169C2"/>
    <w:rsid w:val="00917D6D"/>
    <w:rsid w:val="00921986"/>
    <w:rsid w:val="00925B77"/>
    <w:rsid w:val="00932FD6"/>
    <w:rsid w:val="00933FC5"/>
    <w:rsid w:val="009350D5"/>
    <w:rsid w:val="00935FDA"/>
    <w:rsid w:val="00936E14"/>
    <w:rsid w:val="00941DA7"/>
    <w:rsid w:val="0094236E"/>
    <w:rsid w:val="00943E87"/>
    <w:rsid w:val="009461D2"/>
    <w:rsid w:val="00954259"/>
    <w:rsid w:val="009552F7"/>
    <w:rsid w:val="00971010"/>
    <w:rsid w:val="009712B5"/>
    <w:rsid w:val="00974FFE"/>
    <w:rsid w:val="00975768"/>
    <w:rsid w:val="00982C46"/>
    <w:rsid w:val="00984FB8"/>
    <w:rsid w:val="00986F4C"/>
    <w:rsid w:val="00991875"/>
    <w:rsid w:val="00992E58"/>
    <w:rsid w:val="00993992"/>
    <w:rsid w:val="009A01C5"/>
    <w:rsid w:val="009B4C4E"/>
    <w:rsid w:val="009B67D5"/>
    <w:rsid w:val="009C5F49"/>
    <w:rsid w:val="009D154D"/>
    <w:rsid w:val="009D720A"/>
    <w:rsid w:val="009E5458"/>
    <w:rsid w:val="009F0729"/>
    <w:rsid w:val="009F1EAB"/>
    <w:rsid w:val="009F2ED9"/>
    <w:rsid w:val="009F5A3C"/>
    <w:rsid w:val="009F5CCA"/>
    <w:rsid w:val="009F6D24"/>
    <w:rsid w:val="00A0292C"/>
    <w:rsid w:val="00A02F60"/>
    <w:rsid w:val="00A113C5"/>
    <w:rsid w:val="00A11A00"/>
    <w:rsid w:val="00A11C49"/>
    <w:rsid w:val="00A1653E"/>
    <w:rsid w:val="00A224A7"/>
    <w:rsid w:val="00A22695"/>
    <w:rsid w:val="00A2400F"/>
    <w:rsid w:val="00A24CE2"/>
    <w:rsid w:val="00A27B50"/>
    <w:rsid w:val="00A34005"/>
    <w:rsid w:val="00A414F1"/>
    <w:rsid w:val="00A43AC5"/>
    <w:rsid w:val="00A452CA"/>
    <w:rsid w:val="00A46853"/>
    <w:rsid w:val="00A51D4D"/>
    <w:rsid w:val="00A5234D"/>
    <w:rsid w:val="00A704B5"/>
    <w:rsid w:val="00A74E84"/>
    <w:rsid w:val="00A76712"/>
    <w:rsid w:val="00A76A1A"/>
    <w:rsid w:val="00A7712A"/>
    <w:rsid w:val="00A935EC"/>
    <w:rsid w:val="00A93A71"/>
    <w:rsid w:val="00A96382"/>
    <w:rsid w:val="00AB56C3"/>
    <w:rsid w:val="00AB5EDC"/>
    <w:rsid w:val="00AB6482"/>
    <w:rsid w:val="00AC1850"/>
    <w:rsid w:val="00AC5DCA"/>
    <w:rsid w:val="00AC6314"/>
    <w:rsid w:val="00AD3049"/>
    <w:rsid w:val="00AE7EBE"/>
    <w:rsid w:val="00AF126E"/>
    <w:rsid w:val="00AF7DAC"/>
    <w:rsid w:val="00B0125E"/>
    <w:rsid w:val="00B062BB"/>
    <w:rsid w:val="00B10D0E"/>
    <w:rsid w:val="00B1477E"/>
    <w:rsid w:val="00B15CE4"/>
    <w:rsid w:val="00B16B13"/>
    <w:rsid w:val="00B2594E"/>
    <w:rsid w:val="00B27306"/>
    <w:rsid w:val="00B46078"/>
    <w:rsid w:val="00B47C23"/>
    <w:rsid w:val="00B528A9"/>
    <w:rsid w:val="00B52DF6"/>
    <w:rsid w:val="00B609A0"/>
    <w:rsid w:val="00B61A41"/>
    <w:rsid w:val="00B638A1"/>
    <w:rsid w:val="00B65AB0"/>
    <w:rsid w:val="00B70945"/>
    <w:rsid w:val="00B72A75"/>
    <w:rsid w:val="00B75020"/>
    <w:rsid w:val="00B75EFC"/>
    <w:rsid w:val="00B7679E"/>
    <w:rsid w:val="00B8019D"/>
    <w:rsid w:val="00B81C0B"/>
    <w:rsid w:val="00B83C54"/>
    <w:rsid w:val="00B86814"/>
    <w:rsid w:val="00B87327"/>
    <w:rsid w:val="00B87464"/>
    <w:rsid w:val="00BA017A"/>
    <w:rsid w:val="00BA55A6"/>
    <w:rsid w:val="00BA676D"/>
    <w:rsid w:val="00BB2D3E"/>
    <w:rsid w:val="00BB4AA2"/>
    <w:rsid w:val="00BB6550"/>
    <w:rsid w:val="00BC23C5"/>
    <w:rsid w:val="00BD1082"/>
    <w:rsid w:val="00BD3834"/>
    <w:rsid w:val="00BD53CD"/>
    <w:rsid w:val="00BD5686"/>
    <w:rsid w:val="00BD7ADE"/>
    <w:rsid w:val="00BE0396"/>
    <w:rsid w:val="00BE1007"/>
    <w:rsid w:val="00BE1DA6"/>
    <w:rsid w:val="00BE2F8C"/>
    <w:rsid w:val="00BE3C68"/>
    <w:rsid w:val="00BE549B"/>
    <w:rsid w:val="00BE75E3"/>
    <w:rsid w:val="00C0194A"/>
    <w:rsid w:val="00C053A3"/>
    <w:rsid w:val="00C066B0"/>
    <w:rsid w:val="00C106AA"/>
    <w:rsid w:val="00C11714"/>
    <w:rsid w:val="00C13CC7"/>
    <w:rsid w:val="00C161FD"/>
    <w:rsid w:val="00C17148"/>
    <w:rsid w:val="00C215DC"/>
    <w:rsid w:val="00C26B2B"/>
    <w:rsid w:val="00C2703D"/>
    <w:rsid w:val="00C34CAF"/>
    <w:rsid w:val="00C43600"/>
    <w:rsid w:val="00C43A9A"/>
    <w:rsid w:val="00C45BD8"/>
    <w:rsid w:val="00C47DA9"/>
    <w:rsid w:val="00C50831"/>
    <w:rsid w:val="00C61F37"/>
    <w:rsid w:val="00C6354C"/>
    <w:rsid w:val="00C7401D"/>
    <w:rsid w:val="00C751C7"/>
    <w:rsid w:val="00C77BB5"/>
    <w:rsid w:val="00C81F1E"/>
    <w:rsid w:val="00C82B4B"/>
    <w:rsid w:val="00C842E2"/>
    <w:rsid w:val="00C85E72"/>
    <w:rsid w:val="00C90F9D"/>
    <w:rsid w:val="00C92CD3"/>
    <w:rsid w:val="00C9627E"/>
    <w:rsid w:val="00CA3630"/>
    <w:rsid w:val="00CA77EA"/>
    <w:rsid w:val="00CA78D8"/>
    <w:rsid w:val="00CB52FE"/>
    <w:rsid w:val="00CC2042"/>
    <w:rsid w:val="00CC739D"/>
    <w:rsid w:val="00CD52B5"/>
    <w:rsid w:val="00CE0F09"/>
    <w:rsid w:val="00CE1E93"/>
    <w:rsid w:val="00CE24AB"/>
    <w:rsid w:val="00CE3502"/>
    <w:rsid w:val="00CE5B98"/>
    <w:rsid w:val="00D07CD6"/>
    <w:rsid w:val="00D1340B"/>
    <w:rsid w:val="00D16F67"/>
    <w:rsid w:val="00D22D6C"/>
    <w:rsid w:val="00D23B53"/>
    <w:rsid w:val="00D33251"/>
    <w:rsid w:val="00D3672F"/>
    <w:rsid w:val="00D4203D"/>
    <w:rsid w:val="00D438E2"/>
    <w:rsid w:val="00D465B9"/>
    <w:rsid w:val="00D472CB"/>
    <w:rsid w:val="00D504DF"/>
    <w:rsid w:val="00D51B95"/>
    <w:rsid w:val="00D54358"/>
    <w:rsid w:val="00D67AE4"/>
    <w:rsid w:val="00D70025"/>
    <w:rsid w:val="00D7167F"/>
    <w:rsid w:val="00D71BD3"/>
    <w:rsid w:val="00D72DFC"/>
    <w:rsid w:val="00D83691"/>
    <w:rsid w:val="00D859E8"/>
    <w:rsid w:val="00D8608B"/>
    <w:rsid w:val="00D87311"/>
    <w:rsid w:val="00D90419"/>
    <w:rsid w:val="00DA23CA"/>
    <w:rsid w:val="00DA5DC7"/>
    <w:rsid w:val="00DB1801"/>
    <w:rsid w:val="00DB3475"/>
    <w:rsid w:val="00DB66D5"/>
    <w:rsid w:val="00DC0C0C"/>
    <w:rsid w:val="00DC704F"/>
    <w:rsid w:val="00DD5A17"/>
    <w:rsid w:val="00DD6173"/>
    <w:rsid w:val="00DE6C5F"/>
    <w:rsid w:val="00DE7508"/>
    <w:rsid w:val="00DF2861"/>
    <w:rsid w:val="00DF3DA7"/>
    <w:rsid w:val="00DF7924"/>
    <w:rsid w:val="00E05AA6"/>
    <w:rsid w:val="00E11251"/>
    <w:rsid w:val="00E244E7"/>
    <w:rsid w:val="00E36424"/>
    <w:rsid w:val="00E4618D"/>
    <w:rsid w:val="00E5153C"/>
    <w:rsid w:val="00E5488E"/>
    <w:rsid w:val="00E60C30"/>
    <w:rsid w:val="00E64319"/>
    <w:rsid w:val="00E64F56"/>
    <w:rsid w:val="00E7050E"/>
    <w:rsid w:val="00E73C53"/>
    <w:rsid w:val="00E75ED1"/>
    <w:rsid w:val="00E767F9"/>
    <w:rsid w:val="00E80191"/>
    <w:rsid w:val="00E81711"/>
    <w:rsid w:val="00E81B44"/>
    <w:rsid w:val="00E83355"/>
    <w:rsid w:val="00E8410A"/>
    <w:rsid w:val="00E860C0"/>
    <w:rsid w:val="00E9064A"/>
    <w:rsid w:val="00E9208B"/>
    <w:rsid w:val="00E94DD7"/>
    <w:rsid w:val="00E96928"/>
    <w:rsid w:val="00EA3C7A"/>
    <w:rsid w:val="00EA625F"/>
    <w:rsid w:val="00EB1134"/>
    <w:rsid w:val="00EB2DA3"/>
    <w:rsid w:val="00EB47B1"/>
    <w:rsid w:val="00EB6EDC"/>
    <w:rsid w:val="00EC123F"/>
    <w:rsid w:val="00ED16E1"/>
    <w:rsid w:val="00ED20D1"/>
    <w:rsid w:val="00ED40B6"/>
    <w:rsid w:val="00EE6C2A"/>
    <w:rsid w:val="00EE7394"/>
    <w:rsid w:val="00EF1001"/>
    <w:rsid w:val="00EF2E7C"/>
    <w:rsid w:val="00EF4530"/>
    <w:rsid w:val="00EF66C6"/>
    <w:rsid w:val="00F009AA"/>
    <w:rsid w:val="00F07234"/>
    <w:rsid w:val="00F11FED"/>
    <w:rsid w:val="00F130F7"/>
    <w:rsid w:val="00F160CB"/>
    <w:rsid w:val="00F35091"/>
    <w:rsid w:val="00F355A9"/>
    <w:rsid w:val="00F41986"/>
    <w:rsid w:val="00F44913"/>
    <w:rsid w:val="00F4683F"/>
    <w:rsid w:val="00F50CA3"/>
    <w:rsid w:val="00F556AF"/>
    <w:rsid w:val="00F56101"/>
    <w:rsid w:val="00F56701"/>
    <w:rsid w:val="00F62789"/>
    <w:rsid w:val="00F64EAE"/>
    <w:rsid w:val="00F66090"/>
    <w:rsid w:val="00F66E3B"/>
    <w:rsid w:val="00F84FBD"/>
    <w:rsid w:val="00F850D9"/>
    <w:rsid w:val="00F90530"/>
    <w:rsid w:val="00F91265"/>
    <w:rsid w:val="00F921D9"/>
    <w:rsid w:val="00F9379F"/>
    <w:rsid w:val="00F96619"/>
    <w:rsid w:val="00F96C0B"/>
    <w:rsid w:val="00FA19BF"/>
    <w:rsid w:val="00FA6538"/>
    <w:rsid w:val="00FB046F"/>
    <w:rsid w:val="00FB172B"/>
    <w:rsid w:val="00FB5F29"/>
    <w:rsid w:val="00FC4F39"/>
    <w:rsid w:val="00FC664F"/>
    <w:rsid w:val="00FD3ADD"/>
    <w:rsid w:val="00FD5A9D"/>
    <w:rsid w:val="00FE1670"/>
    <w:rsid w:val="00FE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75F9DB9"/>
  <w15:docId w15:val="{165A1DAF-7AE6-4931-8AA4-57B4A0E4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625F"/>
    <w:pPr>
      <w:jc w:val="both"/>
    </w:pPr>
    <w:rPr>
      <w:rFonts w:ascii="Arial" w:hAnsi="Arial"/>
      <w:spacing w:val="-5"/>
      <w:lang w:eastAsia="en-US"/>
    </w:rPr>
  </w:style>
  <w:style w:type="paragraph" w:styleId="Heading1">
    <w:name w:val="heading 1"/>
    <w:basedOn w:val="TitreBase"/>
    <w:next w:val="BodyText"/>
    <w:qFormat/>
    <w:rsid w:val="00EA625F"/>
    <w:pPr>
      <w:spacing w:after="220"/>
      <w:jc w:val="left"/>
      <w:outlineLvl w:val="0"/>
    </w:pPr>
  </w:style>
  <w:style w:type="paragraph" w:styleId="Heading2">
    <w:name w:val="heading 2"/>
    <w:basedOn w:val="TitreBase"/>
    <w:next w:val="BodyText"/>
    <w:qFormat/>
    <w:rsid w:val="00EA625F"/>
    <w:pPr>
      <w:jc w:val="left"/>
      <w:outlineLvl w:val="1"/>
    </w:pPr>
    <w:rPr>
      <w:sz w:val="18"/>
    </w:rPr>
  </w:style>
  <w:style w:type="paragraph" w:styleId="Heading3">
    <w:name w:val="heading 3"/>
    <w:basedOn w:val="TitreBase"/>
    <w:next w:val="BodyText"/>
    <w:qFormat/>
    <w:rsid w:val="00EA625F"/>
    <w:pPr>
      <w:spacing w:after="220"/>
      <w:jc w:val="left"/>
      <w:outlineLvl w:val="2"/>
    </w:pPr>
    <w:rPr>
      <w:rFonts w:ascii="Arial" w:hAnsi="Arial"/>
      <w:sz w:val="22"/>
    </w:rPr>
  </w:style>
  <w:style w:type="paragraph" w:styleId="Heading4">
    <w:name w:val="heading 4"/>
    <w:basedOn w:val="TitreBase"/>
    <w:next w:val="BodyText"/>
    <w:qFormat/>
    <w:rsid w:val="00EA625F"/>
    <w:pPr>
      <w:ind w:left="360"/>
      <w:outlineLvl w:val="3"/>
    </w:pPr>
    <w:rPr>
      <w:spacing w:val="-5"/>
      <w:sz w:val="18"/>
    </w:rPr>
  </w:style>
  <w:style w:type="paragraph" w:styleId="Heading5">
    <w:name w:val="heading 5"/>
    <w:basedOn w:val="TitreBase"/>
    <w:next w:val="BodyText"/>
    <w:qFormat/>
    <w:rsid w:val="00EA625F"/>
    <w:pPr>
      <w:ind w:left="720"/>
      <w:outlineLvl w:val="4"/>
    </w:pPr>
    <w:rPr>
      <w:spacing w:val="-5"/>
      <w:sz w:val="18"/>
    </w:rPr>
  </w:style>
  <w:style w:type="paragraph" w:styleId="Heading6">
    <w:name w:val="heading 6"/>
    <w:basedOn w:val="TitreBase"/>
    <w:next w:val="BodyText"/>
    <w:qFormat/>
    <w:rsid w:val="00EA625F"/>
    <w:pPr>
      <w:ind w:left="1080"/>
      <w:outlineLvl w:val="5"/>
    </w:pPr>
    <w:rPr>
      <w:spacing w:val="-5"/>
      <w:sz w:val="18"/>
    </w:rPr>
  </w:style>
  <w:style w:type="paragraph" w:styleId="Heading7">
    <w:name w:val="heading 7"/>
    <w:basedOn w:val="Normal"/>
    <w:next w:val="Normal"/>
    <w:qFormat/>
    <w:rsid w:val="00EA625F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EA625F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EA625F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ttention">
    <w:name w:val="À l'attention"/>
    <w:basedOn w:val="Normal"/>
    <w:next w:val="Salutation"/>
    <w:rsid w:val="00EA625F"/>
    <w:pPr>
      <w:spacing w:before="220" w:after="220" w:line="220" w:lineRule="atLeast"/>
    </w:pPr>
  </w:style>
  <w:style w:type="paragraph" w:styleId="Salutation">
    <w:name w:val="Salutation"/>
    <w:basedOn w:val="Normal"/>
    <w:next w:val="Lignedobjet"/>
    <w:rsid w:val="00EA625F"/>
    <w:pPr>
      <w:spacing w:before="220" w:after="220" w:line="220" w:lineRule="atLeast"/>
      <w:jc w:val="left"/>
    </w:pPr>
  </w:style>
  <w:style w:type="paragraph" w:styleId="BodyText">
    <w:name w:val="Body Text"/>
    <w:basedOn w:val="Normal"/>
    <w:rsid w:val="00EA625F"/>
    <w:pPr>
      <w:spacing w:after="220" w:line="220" w:lineRule="atLeast"/>
    </w:pPr>
  </w:style>
  <w:style w:type="paragraph" w:customStyle="1" w:styleId="Listeencopie">
    <w:name w:val="Liste en copie"/>
    <w:basedOn w:val="Normal"/>
    <w:rsid w:val="00EA625F"/>
    <w:pPr>
      <w:keepLines/>
      <w:spacing w:line="220" w:lineRule="atLeast"/>
      <w:ind w:left="360" w:hanging="360"/>
    </w:pPr>
  </w:style>
  <w:style w:type="paragraph" w:styleId="Closing">
    <w:name w:val="Closing"/>
    <w:basedOn w:val="Normal"/>
    <w:next w:val="Signature"/>
    <w:rsid w:val="00EA625F"/>
    <w:pPr>
      <w:keepNext/>
      <w:spacing w:after="60" w:line="220" w:lineRule="atLeast"/>
    </w:pPr>
  </w:style>
  <w:style w:type="paragraph" w:styleId="Signature">
    <w:name w:val="Signature"/>
    <w:basedOn w:val="Normal"/>
    <w:next w:val="Fonction"/>
    <w:rsid w:val="00EA625F"/>
    <w:pPr>
      <w:keepNext/>
      <w:spacing w:before="880" w:line="220" w:lineRule="atLeast"/>
      <w:jc w:val="left"/>
    </w:pPr>
  </w:style>
  <w:style w:type="paragraph" w:customStyle="1" w:styleId="Nomdesocit">
    <w:name w:val="Nom de société"/>
    <w:basedOn w:val="Normal"/>
    <w:rsid w:val="00EA625F"/>
    <w:pPr>
      <w:framePr w:w="3845" w:h="1584" w:hSpace="187" w:vSpace="187" w:wrap="notBeside" w:vAnchor="page" w:hAnchor="margin" w:y="894" w:anchorLock="1"/>
      <w:spacing w:line="280" w:lineRule="atLeast"/>
    </w:pPr>
    <w:rPr>
      <w:rFonts w:ascii="Arial Black" w:hAnsi="Arial Black"/>
      <w:spacing w:val="-25"/>
      <w:sz w:val="32"/>
    </w:rPr>
  </w:style>
  <w:style w:type="paragraph" w:styleId="Date">
    <w:name w:val="Date"/>
    <w:basedOn w:val="Normal"/>
    <w:next w:val="Nomdudestinataire"/>
    <w:rsid w:val="00EA625F"/>
    <w:pPr>
      <w:spacing w:after="220" w:line="220" w:lineRule="atLeast"/>
    </w:pPr>
  </w:style>
  <w:style w:type="character" w:styleId="Emphasis">
    <w:name w:val="Emphasis"/>
    <w:qFormat/>
    <w:rsid w:val="00EA625F"/>
    <w:rPr>
      <w:rFonts w:ascii="Arial Black" w:hAnsi="Arial Black"/>
      <w:sz w:val="18"/>
    </w:rPr>
  </w:style>
  <w:style w:type="paragraph" w:customStyle="1" w:styleId="Picejointe">
    <w:name w:val="Pièce jointe"/>
    <w:basedOn w:val="Normal"/>
    <w:next w:val="Listeencopie"/>
    <w:rsid w:val="00EA625F"/>
    <w:pPr>
      <w:keepNext/>
      <w:keepLines/>
      <w:spacing w:after="220" w:line="220" w:lineRule="atLeast"/>
    </w:pPr>
  </w:style>
  <w:style w:type="paragraph" w:customStyle="1" w:styleId="TitreBase">
    <w:name w:val="Titre (Base)"/>
    <w:basedOn w:val="Normal"/>
    <w:next w:val="BodyText"/>
    <w:rsid w:val="00EA625F"/>
    <w:pPr>
      <w:keepNext/>
      <w:keepLines/>
      <w:spacing w:line="220" w:lineRule="atLeast"/>
    </w:pPr>
    <w:rPr>
      <w:rFonts w:ascii="Arial Black" w:hAnsi="Arial Black"/>
      <w:spacing w:val="-10"/>
      <w:kern w:val="20"/>
    </w:rPr>
  </w:style>
  <w:style w:type="paragraph" w:customStyle="1" w:styleId="Adressedest">
    <w:name w:val="Adresse dest."/>
    <w:basedOn w:val="Normal"/>
    <w:rsid w:val="00EA625F"/>
    <w:pPr>
      <w:spacing w:line="220" w:lineRule="atLeast"/>
    </w:pPr>
  </w:style>
  <w:style w:type="paragraph" w:customStyle="1" w:styleId="Nomdudestinataire">
    <w:name w:val="Nom du destinataire"/>
    <w:basedOn w:val="Adressedest"/>
    <w:next w:val="Adressedest"/>
    <w:rsid w:val="00EA625F"/>
    <w:pPr>
      <w:spacing w:before="220"/>
    </w:pPr>
  </w:style>
  <w:style w:type="paragraph" w:customStyle="1" w:styleId="Critresdediffusion">
    <w:name w:val="Critères de diffusion"/>
    <w:basedOn w:val="Normal"/>
    <w:next w:val="Nomdudestinataire"/>
    <w:rsid w:val="00EA625F"/>
    <w:pPr>
      <w:spacing w:after="220" w:line="220" w:lineRule="atLeast"/>
    </w:pPr>
    <w:rPr>
      <w:caps/>
    </w:rPr>
  </w:style>
  <w:style w:type="paragraph" w:customStyle="1" w:styleId="Initialesrfrence">
    <w:name w:val="Initiales (référence)"/>
    <w:basedOn w:val="Normal"/>
    <w:next w:val="Picejointe"/>
    <w:rsid w:val="00EA625F"/>
    <w:pPr>
      <w:keepNext/>
      <w:keepLines/>
      <w:spacing w:before="220" w:line="220" w:lineRule="atLeast"/>
    </w:pPr>
  </w:style>
  <w:style w:type="paragraph" w:customStyle="1" w:styleId="Lignederfrence">
    <w:name w:val="Ligne de référence"/>
    <w:basedOn w:val="Normal"/>
    <w:next w:val="Critresdediffusion"/>
    <w:rsid w:val="00EA625F"/>
    <w:pPr>
      <w:spacing w:after="220" w:line="220" w:lineRule="atLeast"/>
      <w:jc w:val="left"/>
    </w:pPr>
  </w:style>
  <w:style w:type="paragraph" w:customStyle="1" w:styleId="Adressedelexpditeur">
    <w:name w:val="Adresse de l'expéditeur"/>
    <w:basedOn w:val="Normal"/>
    <w:rsid w:val="00EA625F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left"/>
    </w:pPr>
    <w:rPr>
      <w:spacing w:val="0"/>
      <w:sz w:val="14"/>
    </w:rPr>
  </w:style>
  <w:style w:type="paragraph" w:customStyle="1" w:styleId="Socit">
    <w:name w:val="Société"/>
    <w:basedOn w:val="Signature"/>
    <w:next w:val="Initialesrfrence"/>
    <w:rsid w:val="00EA625F"/>
    <w:pPr>
      <w:spacing w:before="0"/>
    </w:pPr>
  </w:style>
  <w:style w:type="paragraph" w:customStyle="1" w:styleId="Fonction">
    <w:name w:val="Fonction"/>
    <w:basedOn w:val="Signature"/>
    <w:next w:val="Socit"/>
    <w:rsid w:val="00EA625F"/>
    <w:pPr>
      <w:spacing w:before="0"/>
    </w:pPr>
  </w:style>
  <w:style w:type="character" w:customStyle="1" w:styleId="Slogan">
    <w:name w:val="Slogan"/>
    <w:basedOn w:val="DefaultParagraphFont"/>
    <w:rsid w:val="00EA625F"/>
    <w:rPr>
      <w:rFonts w:ascii="Arial Black" w:hAnsi="Arial Black"/>
      <w:sz w:val="18"/>
    </w:rPr>
  </w:style>
  <w:style w:type="paragraph" w:customStyle="1" w:styleId="Lignedobjet">
    <w:name w:val="Ligne d'objet"/>
    <w:basedOn w:val="Normal"/>
    <w:next w:val="BodyText"/>
    <w:rsid w:val="00EA625F"/>
    <w:pPr>
      <w:spacing w:after="220" w:line="220" w:lineRule="atLeast"/>
      <w:jc w:val="left"/>
    </w:pPr>
    <w:rPr>
      <w:rFonts w:ascii="Arial Black" w:hAnsi="Arial Black"/>
      <w:spacing w:val="-10"/>
    </w:rPr>
  </w:style>
  <w:style w:type="paragraph" w:styleId="Header">
    <w:name w:val="header"/>
    <w:basedOn w:val="Normal"/>
    <w:rsid w:val="00EA625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A625F"/>
    <w:pPr>
      <w:tabs>
        <w:tab w:val="center" w:pos="4320"/>
        <w:tab w:val="right" w:pos="8640"/>
      </w:tabs>
    </w:pPr>
  </w:style>
  <w:style w:type="paragraph" w:styleId="List">
    <w:name w:val="List"/>
    <w:basedOn w:val="BodyText"/>
    <w:rsid w:val="00EA625F"/>
    <w:pPr>
      <w:ind w:left="360" w:hanging="360"/>
    </w:pPr>
  </w:style>
  <w:style w:type="paragraph" w:styleId="ListBullet">
    <w:name w:val="List Bullet"/>
    <w:basedOn w:val="List"/>
    <w:autoRedefine/>
    <w:rsid w:val="00EA625F"/>
    <w:pPr>
      <w:numPr>
        <w:numId w:val="3"/>
      </w:numPr>
    </w:pPr>
  </w:style>
  <w:style w:type="paragraph" w:styleId="ListNumber">
    <w:name w:val="List Number"/>
    <w:basedOn w:val="BodyText"/>
    <w:rsid w:val="00EA625F"/>
    <w:pPr>
      <w:numPr>
        <w:numId w:val="4"/>
      </w:numPr>
    </w:pPr>
  </w:style>
  <w:style w:type="character" w:styleId="HTMLAcronym">
    <w:name w:val="HTML Acronym"/>
    <w:basedOn w:val="DefaultParagraphFont"/>
    <w:rsid w:val="00EA625F"/>
  </w:style>
  <w:style w:type="paragraph" w:styleId="EnvelopeAddress">
    <w:name w:val="envelope address"/>
    <w:basedOn w:val="Normal"/>
    <w:rsid w:val="00EA625F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sid w:val="00EA625F"/>
    <w:rPr>
      <w:rFonts w:cs="Arial"/>
    </w:rPr>
  </w:style>
  <w:style w:type="paragraph" w:styleId="HTMLAddress">
    <w:name w:val="HTML Address"/>
    <w:basedOn w:val="Normal"/>
    <w:rsid w:val="00EA625F"/>
    <w:rPr>
      <w:i/>
      <w:iCs/>
    </w:rPr>
  </w:style>
  <w:style w:type="character" w:styleId="EndnoteReference">
    <w:name w:val="endnote reference"/>
    <w:basedOn w:val="DefaultParagraphFont"/>
    <w:semiHidden/>
    <w:rsid w:val="00EA625F"/>
    <w:rPr>
      <w:vertAlign w:val="superscript"/>
    </w:rPr>
  </w:style>
  <w:style w:type="character" w:styleId="FootnoteReference">
    <w:name w:val="footnote reference"/>
    <w:basedOn w:val="DefaultParagraphFont"/>
    <w:semiHidden/>
    <w:rsid w:val="00EA625F"/>
    <w:rPr>
      <w:vertAlign w:val="superscript"/>
    </w:rPr>
  </w:style>
  <w:style w:type="character" w:styleId="HTMLCite">
    <w:name w:val="HTML Cite"/>
    <w:basedOn w:val="DefaultParagraphFont"/>
    <w:rsid w:val="00EA625F"/>
    <w:rPr>
      <w:i/>
      <w:iCs/>
    </w:rPr>
  </w:style>
  <w:style w:type="character" w:styleId="HTMLKeyboard">
    <w:name w:val="HTML Keyboard"/>
    <w:basedOn w:val="DefaultParagraphFont"/>
    <w:rsid w:val="00EA625F"/>
    <w:rPr>
      <w:rFonts w:ascii="Courier New" w:hAnsi="Courier New"/>
      <w:sz w:val="20"/>
      <w:szCs w:val="20"/>
    </w:rPr>
  </w:style>
  <w:style w:type="character" w:styleId="HTMLCode">
    <w:name w:val="HTML Code"/>
    <w:basedOn w:val="DefaultParagraphFont"/>
    <w:rsid w:val="00EA625F"/>
    <w:rPr>
      <w:rFonts w:ascii="Courier New" w:hAnsi="Courier New"/>
      <w:sz w:val="20"/>
      <w:szCs w:val="20"/>
    </w:rPr>
  </w:style>
  <w:style w:type="paragraph" w:styleId="CommentText">
    <w:name w:val="annotation text"/>
    <w:basedOn w:val="Normal"/>
    <w:semiHidden/>
    <w:rsid w:val="00EA625F"/>
  </w:style>
  <w:style w:type="paragraph" w:styleId="BodyText2">
    <w:name w:val="Body Text 2"/>
    <w:basedOn w:val="Normal"/>
    <w:rsid w:val="00EA625F"/>
    <w:pPr>
      <w:spacing w:after="120" w:line="480" w:lineRule="auto"/>
    </w:pPr>
  </w:style>
  <w:style w:type="paragraph" w:styleId="BodyText3">
    <w:name w:val="Body Text 3"/>
    <w:basedOn w:val="Normal"/>
    <w:rsid w:val="00EA625F"/>
    <w:pPr>
      <w:spacing w:after="120"/>
    </w:pPr>
    <w:rPr>
      <w:sz w:val="16"/>
      <w:szCs w:val="16"/>
    </w:rPr>
  </w:style>
  <w:style w:type="character" w:styleId="HTMLDefinition">
    <w:name w:val="HTML Definition"/>
    <w:basedOn w:val="DefaultParagraphFont"/>
    <w:rsid w:val="00EA625F"/>
    <w:rPr>
      <w:i/>
      <w:iCs/>
    </w:rPr>
  </w:style>
  <w:style w:type="character" w:styleId="Strong">
    <w:name w:val="Strong"/>
    <w:basedOn w:val="DefaultParagraphFont"/>
    <w:qFormat/>
    <w:rsid w:val="00EA625F"/>
    <w:rPr>
      <w:b/>
      <w:bCs/>
    </w:rPr>
  </w:style>
  <w:style w:type="paragraph" w:styleId="MessageHeader">
    <w:name w:val="Message Header"/>
    <w:basedOn w:val="Normal"/>
    <w:rsid w:val="00EA625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HTMLSample">
    <w:name w:val="HTML Sample"/>
    <w:basedOn w:val="DefaultParagraphFont"/>
    <w:rsid w:val="00EA625F"/>
    <w:rPr>
      <w:rFonts w:ascii="Courier New" w:hAnsi="Courier New"/>
    </w:rPr>
  </w:style>
  <w:style w:type="paragraph" w:styleId="DocumentMap">
    <w:name w:val="Document Map"/>
    <w:basedOn w:val="Normal"/>
    <w:semiHidden/>
    <w:rsid w:val="00EA625F"/>
    <w:pPr>
      <w:shd w:val="clear" w:color="auto" w:fill="000080"/>
    </w:pPr>
    <w:rPr>
      <w:rFonts w:ascii="Tahoma" w:hAnsi="Tahoma" w:cs="Tahoma"/>
    </w:rPr>
  </w:style>
  <w:style w:type="paragraph" w:styleId="Index1">
    <w:name w:val="index 1"/>
    <w:basedOn w:val="Normal"/>
    <w:next w:val="Normal"/>
    <w:autoRedefine/>
    <w:semiHidden/>
    <w:rsid w:val="00EA625F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EA625F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EA625F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EA625F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EA625F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EA625F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EA625F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EA625F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EA625F"/>
    <w:pPr>
      <w:ind w:left="1800" w:hanging="200"/>
    </w:pPr>
  </w:style>
  <w:style w:type="paragraph" w:styleId="Caption">
    <w:name w:val="caption"/>
    <w:basedOn w:val="Normal"/>
    <w:next w:val="Normal"/>
    <w:qFormat/>
    <w:rsid w:val="00EA625F"/>
    <w:pPr>
      <w:spacing w:before="120" w:after="120"/>
    </w:pPr>
    <w:rPr>
      <w:b/>
      <w:bCs/>
    </w:rPr>
  </w:style>
  <w:style w:type="character" w:styleId="Hyperlink">
    <w:name w:val="Hyperlink"/>
    <w:basedOn w:val="DefaultParagraphFont"/>
    <w:rsid w:val="00EA625F"/>
    <w:rPr>
      <w:color w:val="0000FF"/>
      <w:u w:val="single"/>
    </w:rPr>
  </w:style>
  <w:style w:type="character" w:styleId="FollowedHyperlink">
    <w:name w:val="FollowedHyperlink"/>
    <w:basedOn w:val="DefaultParagraphFont"/>
    <w:rsid w:val="00EA625F"/>
    <w:rPr>
      <w:color w:val="800080"/>
      <w:u w:val="single"/>
    </w:rPr>
  </w:style>
  <w:style w:type="paragraph" w:styleId="List2">
    <w:name w:val="List 2"/>
    <w:basedOn w:val="Normal"/>
    <w:rsid w:val="00EA625F"/>
    <w:pPr>
      <w:ind w:left="566" w:hanging="283"/>
    </w:pPr>
  </w:style>
  <w:style w:type="paragraph" w:styleId="List3">
    <w:name w:val="List 3"/>
    <w:basedOn w:val="Normal"/>
    <w:rsid w:val="00EA625F"/>
    <w:pPr>
      <w:ind w:left="849" w:hanging="283"/>
    </w:pPr>
  </w:style>
  <w:style w:type="paragraph" w:styleId="List4">
    <w:name w:val="List 4"/>
    <w:basedOn w:val="Normal"/>
    <w:rsid w:val="00EA625F"/>
    <w:pPr>
      <w:ind w:left="1132" w:hanging="283"/>
    </w:pPr>
  </w:style>
  <w:style w:type="paragraph" w:styleId="List5">
    <w:name w:val="List 5"/>
    <w:basedOn w:val="Normal"/>
    <w:rsid w:val="00EA625F"/>
    <w:pPr>
      <w:ind w:left="1415" w:hanging="283"/>
    </w:pPr>
  </w:style>
  <w:style w:type="paragraph" w:styleId="ListNumber2">
    <w:name w:val="List Number 2"/>
    <w:basedOn w:val="Normal"/>
    <w:rsid w:val="00EA625F"/>
    <w:pPr>
      <w:numPr>
        <w:numId w:val="5"/>
      </w:numPr>
    </w:pPr>
  </w:style>
  <w:style w:type="paragraph" w:styleId="ListNumber3">
    <w:name w:val="List Number 3"/>
    <w:basedOn w:val="Normal"/>
    <w:rsid w:val="00EA625F"/>
    <w:pPr>
      <w:numPr>
        <w:numId w:val="6"/>
      </w:numPr>
    </w:pPr>
  </w:style>
  <w:style w:type="paragraph" w:styleId="ListNumber4">
    <w:name w:val="List Number 4"/>
    <w:basedOn w:val="Normal"/>
    <w:rsid w:val="00EA625F"/>
    <w:pPr>
      <w:numPr>
        <w:numId w:val="7"/>
      </w:numPr>
    </w:pPr>
  </w:style>
  <w:style w:type="paragraph" w:styleId="ListNumber5">
    <w:name w:val="List Number 5"/>
    <w:basedOn w:val="Normal"/>
    <w:rsid w:val="00EA625F"/>
    <w:pPr>
      <w:numPr>
        <w:numId w:val="8"/>
      </w:numPr>
    </w:pPr>
  </w:style>
  <w:style w:type="paragraph" w:styleId="ListBullet2">
    <w:name w:val="List Bullet 2"/>
    <w:basedOn w:val="Normal"/>
    <w:autoRedefine/>
    <w:rsid w:val="00EA625F"/>
    <w:pPr>
      <w:numPr>
        <w:numId w:val="9"/>
      </w:numPr>
    </w:pPr>
  </w:style>
  <w:style w:type="paragraph" w:styleId="ListBullet3">
    <w:name w:val="List Bullet 3"/>
    <w:basedOn w:val="Normal"/>
    <w:autoRedefine/>
    <w:rsid w:val="00EA625F"/>
    <w:pPr>
      <w:numPr>
        <w:numId w:val="10"/>
      </w:numPr>
    </w:pPr>
  </w:style>
  <w:style w:type="paragraph" w:styleId="ListBullet4">
    <w:name w:val="List Bullet 4"/>
    <w:basedOn w:val="Normal"/>
    <w:autoRedefine/>
    <w:rsid w:val="00EA625F"/>
    <w:pPr>
      <w:numPr>
        <w:numId w:val="11"/>
      </w:numPr>
    </w:pPr>
  </w:style>
  <w:style w:type="paragraph" w:styleId="ListBullet5">
    <w:name w:val="List Bullet 5"/>
    <w:basedOn w:val="Normal"/>
    <w:autoRedefine/>
    <w:rsid w:val="00EA625F"/>
    <w:pPr>
      <w:numPr>
        <w:numId w:val="12"/>
      </w:numPr>
    </w:pPr>
  </w:style>
  <w:style w:type="paragraph" w:styleId="ListContinue">
    <w:name w:val="List Continue"/>
    <w:basedOn w:val="Normal"/>
    <w:rsid w:val="00EA625F"/>
    <w:pPr>
      <w:spacing w:after="120"/>
      <w:ind w:left="283"/>
    </w:pPr>
  </w:style>
  <w:style w:type="paragraph" w:styleId="ListContinue2">
    <w:name w:val="List Continue 2"/>
    <w:basedOn w:val="Normal"/>
    <w:rsid w:val="00EA625F"/>
    <w:pPr>
      <w:spacing w:after="120"/>
      <w:ind w:left="566"/>
    </w:pPr>
  </w:style>
  <w:style w:type="paragraph" w:styleId="ListContinue3">
    <w:name w:val="List Continue 3"/>
    <w:basedOn w:val="Normal"/>
    <w:rsid w:val="00EA625F"/>
    <w:pPr>
      <w:spacing w:after="120"/>
      <w:ind w:left="849"/>
    </w:pPr>
  </w:style>
  <w:style w:type="paragraph" w:styleId="ListContinue4">
    <w:name w:val="List Continue 4"/>
    <w:basedOn w:val="Normal"/>
    <w:rsid w:val="00EA625F"/>
    <w:pPr>
      <w:spacing w:after="120"/>
      <w:ind w:left="1132"/>
    </w:pPr>
  </w:style>
  <w:style w:type="paragraph" w:styleId="ListContinue5">
    <w:name w:val="List Continue 5"/>
    <w:basedOn w:val="Normal"/>
    <w:rsid w:val="00EA625F"/>
    <w:pPr>
      <w:spacing w:after="120"/>
      <w:ind w:left="1415"/>
    </w:pPr>
  </w:style>
  <w:style w:type="character" w:styleId="HTMLTypewriter">
    <w:name w:val="HTML Typewriter"/>
    <w:basedOn w:val="DefaultParagraphFont"/>
    <w:rsid w:val="00EA625F"/>
    <w:rPr>
      <w:rFonts w:ascii="Courier New" w:hAnsi="Courier New"/>
      <w:sz w:val="20"/>
      <w:szCs w:val="20"/>
    </w:rPr>
  </w:style>
  <w:style w:type="character" w:styleId="CommentReference">
    <w:name w:val="annotation reference"/>
    <w:basedOn w:val="DefaultParagraphFont"/>
    <w:semiHidden/>
    <w:rsid w:val="00EA625F"/>
    <w:rPr>
      <w:sz w:val="16"/>
      <w:szCs w:val="16"/>
    </w:rPr>
  </w:style>
  <w:style w:type="paragraph" w:styleId="NormalWeb">
    <w:name w:val="Normal (Web)"/>
    <w:basedOn w:val="Normal"/>
    <w:rsid w:val="00EA625F"/>
    <w:rPr>
      <w:rFonts w:ascii="Times New Roman" w:hAnsi="Times New Roman"/>
      <w:sz w:val="24"/>
      <w:szCs w:val="24"/>
    </w:rPr>
  </w:style>
  <w:style w:type="paragraph" w:styleId="BlockText">
    <w:name w:val="Block Text"/>
    <w:basedOn w:val="Normal"/>
    <w:rsid w:val="00EA625F"/>
    <w:pPr>
      <w:spacing w:after="120"/>
      <w:ind w:left="1440" w:right="1440"/>
    </w:pPr>
  </w:style>
  <w:style w:type="paragraph" w:styleId="FootnoteText">
    <w:name w:val="footnote text"/>
    <w:basedOn w:val="Normal"/>
    <w:semiHidden/>
    <w:rsid w:val="00EA625F"/>
  </w:style>
  <w:style w:type="paragraph" w:styleId="EndnoteText">
    <w:name w:val="endnote text"/>
    <w:basedOn w:val="Normal"/>
    <w:semiHidden/>
    <w:rsid w:val="00EA625F"/>
  </w:style>
  <w:style w:type="character" w:styleId="LineNumber">
    <w:name w:val="line number"/>
    <w:basedOn w:val="DefaultParagraphFont"/>
    <w:rsid w:val="00EA625F"/>
  </w:style>
  <w:style w:type="character" w:styleId="PageNumber">
    <w:name w:val="page number"/>
    <w:basedOn w:val="DefaultParagraphFont"/>
    <w:rsid w:val="00EA625F"/>
  </w:style>
  <w:style w:type="paragraph" w:styleId="HTMLPreformatted">
    <w:name w:val="HTML Preformatted"/>
    <w:basedOn w:val="Normal"/>
    <w:rsid w:val="00EA625F"/>
    <w:rPr>
      <w:rFonts w:ascii="Courier New" w:hAnsi="Courier New" w:cs="Courier New"/>
    </w:rPr>
  </w:style>
  <w:style w:type="paragraph" w:styleId="BodyTextFirstIndent">
    <w:name w:val="Body Text First Indent"/>
    <w:basedOn w:val="BodyText"/>
    <w:rsid w:val="00EA625F"/>
    <w:pPr>
      <w:spacing w:after="120" w:line="240" w:lineRule="auto"/>
      <w:ind w:firstLine="210"/>
    </w:pPr>
  </w:style>
  <w:style w:type="paragraph" w:styleId="BodyTextIndent">
    <w:name w:val="Body Text Indent"/>
    <w:basedOn w:val="Normal"/>
    <w:rsid w:val="00EA625F"/>
    <w:pPr>
      <w:spacing w:after="120"/>
      <w:ind w:left="283"/>
    </w:pPr>
  </w:style>
  <w:style w:type="paragraph" w:styleId="BodyTextIndent2">
    <w:name w:val="Body Text Indent 2"/>
    <w:basedOn w:val="Normal"/>
    <w:rsid w:val="00EA625F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EA625F"/>
    <w:pPr>
      <w:spacing w:after="120"/>
      <w:ind w:left="283"/>
    </w:pPr>
    <w:rPr>
      <w:sz w:val="16"/>
      <w:szCs w:val="16"/>
    </w:rPr>
  </w:style>
  <w:style w:type="paragraph" w:styleId="BodyTextFirstIndent2">
    <w:name w:val="Body Text First Indent 2"/>
    <w:basedOn w:val="BodyTextIndent"/>
    <w:rsid w:val="00EA625F"/>
    <w:pPr>
      <w:ind w:firstLine="210"/>
    </w:pPr>
  </w:style>
  <w:style w:type="paragraph" w:styleId="NormalIndent">
    <w:name w:val="Normal Indent"/>
    <w:basedOn w:val="Normal"/>
    <w:rsid w:val="00EA625F"/>
    <w:pPr>
      <w:ind w:left="708"/>
    </w:pPr>
  </w:style>
  <w:style w:type="paragraph" w:styleId="E-mailSignature">
    <w:name w:val="E-mail Signature"/>
    <w:basedOn w:val="Normal"/>
    <w:rsid w:val="00EA625F"/>
  </w:style>
  <w:style w:type="paragraph" w:styleId="Subtitle">
    <w:name w:val="Subtitle"/>
    <w:basedOn w:val="Normal"/>
    <w:qFormat/>
    <w:rsid w:val="00EA625F"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ableofFigures">
    <w:name w:val="table of figures"/>
    <w:basedOn w:val="Normal"/>
    <w:next w:val="Normal"/>
    <w:semiHidden/>
    <w:rsid w:val="00EA625F"/>
    <w:pPr>
      <w:ind w:left="400" w:hanging="400"/>
    </w:pPr>
  </w:style>
  <w:style w:type="paragraph" w:styleId="TableofAuthorities">
    <w:name w:val="table of authorities"/>
    <w:basedOn w:val="Normal"/>
    <w:next w:val="Normal"/>
    <w:semiHidden/>
    <w:rsid w:val="00EA625F"/>
    <w:pPr>
      <w:ind w:left="200" w:hanging="200"/>
    </w:pPr>
  </w:style>
  <w:style w:type="paragraph" w:styleId="PlainText">
    <w:name w:val="Plain Text"/>
    <w:basedOn w:val="Normal"/>
    <w:rsid w:val="00EA625F"/>
    <w:rPr>
      <w:rFonts w:ascii="Courier New" w:hAnsi="Courier New" w:cs="Courier New"/>
    </w:rPr>
  </w:style>
  <w:style w:type="paragraph" w:styleId="MacroText">
    <w:name w:val="macro"/>
    <w:semiHidden/>
    <w:rsid w:val="00EA625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spacing w:val="-5"/>
      <w:lang w:val="fr-FR" w:eastAsia="en-US"/>
    </w:rPr>
  </w:style>
  <w:style w:type="paragraph" w:styleId="Title">
    <w:name w:val="Title"/>
    <w:basedOn w:val="Normal"/>
    <w:qFormat/>
    <w:rsid w:val="00EA625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NoteHeading">
    <w:name w:val="Note Heading"/>
    <w:basedOn w:val="Normal"/>
    <w:next w:val="Normal"/>
    <w:rsid w:val="00EA625F"/>
  </w:style>
  <w:style w:type="paragraph" w:styleId="IndexHeading">
    <w:name w:val="index heading"/>
    <w:basedOn w:val="Normal"/>
    <w:next w:val="Index1"/>
    <w:semiHidden/>
    <w:rsid w:val="00EA625F"/>
    <w:rPr>
      <w:rFonts w:cs="Arial"/>
      <w:b/>
      <w:bCs/>
    </w:rPr>
  </w:style>
  <w:style w:type="paragraph" w:styleId="TOAHeading">
    <w:name w:val="toa heading"/>
    <w:basedOn w:val="Normal"/>
    <w:next w:val="Normal"/>
    <w:semiHidden/>
    <w:rsid w:val="00EA625F"/>
    <w:pPr>
      <w:spacing w:before="120"/>
    </w:pPr>
    <w:rPr>
      <w:rFonts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EA625F"/>
  </w:style>
  <w:style w:type="paragraph" w:styleId="TOC2">
    <w:name w:val="toc 2"/>
    <w:basedOn w:val="Normal"/>
    <w:next w:val="Normal"/>
    <w:autoRedefine/>
    <w:semiHidden/>
    <w:rsid w:val="00EA625F"/>
    <w:pPr>
      <w:ind w:left="200"/>
    </w:pPr>
  </w:style>
  <w:style w:type="paragraph" w:styleId="TOC3">
    <w:name w:val="toc 3"/>
    <w:basedOn w:val="Normal"/>
    <w:next w:val="Normal"/>
    <w:autoRedefine/>
    <w:semiHidden/>
    <w:rsid w:val="00EA625F"/>
    <w:pPr>
      <w:ind w:left="400"/>
    </w:pPr>
  </w:style>
  <w:style w:type="paragraph" w:styleId="TOC4">
    <w:name w:val="toc 4"/>
    <w:basedOn w:val="Normal"/>
    <w:next w:val="Normal"/>
    <w:autoRedefine/>
    <w:semiHidden/>
    <w:rsid w:val="00EA625F"/>
    <w:pPr>
      <w:ind w:left="600"/>
    </w:pPr>
  </w:style>
  <w:style w:type="paragraph" w:styleId="TOC5">
    <w:name w:val="toc 5"/>
    <w:basedOn w:val="Normal"/>
    <w:next w:val="Normal"/>
    <w:autoRedefine/>
    <w:semiHidden/>
    <w:rsid w:val="00EA625F"/>
    <w:pPr>
      <w:ind w:left="800"/>
    </w:pPr>
  </w:style>
  <w:style w:type="paragraph" w:styleId="TOC6">
    <w:name w:val="toc 6"/>
    <w:basedOn w:val="Normal"/>
    <w:next w:val="Normal"/>
    <w:autoRedefine/>
    <w:semiHidden/>
    <w:rsid w:val="00EA625F"/>
    <w:pPr>
      <w:ind w:left="1000"/>
    </w:pPr>
  </w:style>
  <w:style w:type="paragraph" w:styleId="TOC7">
    <w:name w:val="toc 7"/>
    <w:basedOn w:val="Normal"/>
    <w:next w:val="Normal"/>
    <w:autoRedefine/>
    <w:semiHidden/>
    <w:rsid w:val="00EA625F"/>
    <w:pPr>
      <w:ind w:left="1200"/>
    </w:pPr>
  </w:style>
  <w:style w:type="paragraph" w:styleId="TOC8">
    <w:name w:val="toc 8"/>
    <w:basedOn w:val="Normal"/>
    <w:next w:val="Normal"/>
    <w:autoRedefine/>
    <w:semiHidden/>
    <w:rsid w:val="00EA625F"/>
    <w:pPr>
      <w:ind w:left="1400"/>
    </w:pPr>
  </w:style>
  <w:style w:type="paragraph" w:styleId="TOC9">
    <w:name w:val="toc 9"/>
    <w:basedOn w:val="Normal"/>
    <w:next w:val="Normal"/>
    <w:autoRedefine/>
    <w:semiHidden/>
    <w:rsid w:val="00EA625F"/>
    <w:pPr>
      <w:ind w:left="1600"/>
    </w:pPr>
  </w:style>
  <w:style w:type="character" w:styleId="HTMLVariable">
    <w:name w:val="HTML Variable"/>
    <w:basedOn w:val="DefaultParagraphFont"/>
    <w:rsid w:val="00EA625F"/>
    <w:rPr>
      <w:i/>
      <w:iCs/>
    </w:rPr>
  </w:style>
  <w:style w:type="table" w:styleId="TableGrid">
    <w:name w:val="Table Grid"/>
    <w:basedOn w:val="TableNormal"/>
    <w:rsid w:val="00BE75E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D06F9"/>
    <w:rPr>
      <w:rFonts w:ascii="Tahoma" w:hAnsi="Tahoma" w:cs="Tahoma"/>
      <w:sz w:val="16"/>
      <w:szCs w:val="16"/>
    </w:rPr>
  </w:style>
  <w:style w:type="table" w:styleId="TableList4">
    <w:name w:val="Table List 4"/>
    <w:basedOn w:val="TableNormal"/>
    <w:rsid w:val="00676355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ListParagraph">
    <w:name w:val="List Paragraph"/>
    <w:basedOn w:val="Normal"/>
    <w:uiPriority w:val="34"/>
    <w:qFormat/>
    <w:rsid w:val="00B16B1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E13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8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ilippe.arsenault2@USherbrooke.c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Louis-Daniel.Gaulin@usherbrooke.ca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6\Professional%20Letter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CDC3F3-B5A7-494C-9068-837D1C803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Letter.dot</Template>
  <TotalTime>1223</TotalTime>
  <Pages>3</Pages>
  <Words>499</Words>
  <Characters>2845</Characters>
  <Application>Microsoft Office Word</Application>
  <DocSecurity>0</DocSecurity>
  <PresentationFormat/>
  <Lines>23</Lines>
  <Paragraphs>6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PRINTED CIRCUIT FABRICATION SPECIFICATIONS</vt:lpstr>
      <vt:lpstr>PRINTED CIRCUIT FABRICATION SPECIFICATIONS</vt:lpstr>
    </vt:vector>
  </TitlesOfParts>
  <Manager/>
  <Company>GRAMS</Company>
  <LinksUpToDate>false</LinksUpToDate>
  <CharactersWithSpaces>3338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PRINTED CIRCUIT FABRICATION SPECIFICATIONS</dc:title>
  <dc:subject/>
  <dc:creator>Nicolas Viscogliosi</dc:creator>
  <cp:keywords/>
  <dc:description/>
  <cp:lastModifiedBy>Philippe Arsenault</cp:lastModifiedBy>
  <cp:revision>7</cp:revision>
  <cp:lastPrinted>2019-01-24T17:05:00Z</cp:lastPrinted>
  <dcterms:created xsi:type="dcterms:W3CDTF">2021-07-08T01:00:00Z</dcterms:created>
  <dcterms:modified xsi:type="dcterms:W3CDTF">2021-07-14T02:16:00Z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1036</vt:i4>
  </property>
  <property fmtid="{D5CDD505-2E9C-101B-9397-08002B2CF9AE}" pid="3" name="Version">
    <vt:i4>2000062900</vt:i4>
  </property>
</Properties>
</file>